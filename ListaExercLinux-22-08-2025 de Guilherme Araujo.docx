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Pr="00B85CFB" w:rsidR="005854DB" w:rsidTr="005854DB" w14:paraId="5631A096" w14:textId="77777777">
        <w:trPr>
          <w:trHeight w:val="1152"/>
        </w:trPr>
        <w:tc>
          <w:tcPr>
            <w:tcW w:w="9350" w:type="dxa"/>
            <w:gridSpan w:val="3"/>
            <w:vAlign w:val="center"/>
          </w:tcPr>
          <w:p w:rsidRPr="00B85CFB" w:rsidR="005854DB" w:rsidP="005854DB" w:rsidRDefault="00FB357E" w14:paraId="3D67E7BA" w14:textId="1522BE09">
            <w:pPr>
              <w:pStyle w:val="Ttulo"/>
            </w:pPr>
            <w:sdt>
              <w:sdtPr>
                <w:alias w:val="Cargo"/>
                <w:tag w:val=""/>
                <w:id w:val="2016188051"/>
                <w:placeholder>
                  <w:docPart w:val="29ACB04C963846CBA30A1AFA9B768DB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F14167">
                  <w:t>Lista de Exercícios de Linux</w:t>
                </w:r>
              </w:sdtContent>
            </w:sdt>
          </w:p>
        </w:tc>
      </w:tr>
      <w:tr w:rsidRPr="00B85CFB" w:rsidR="005854DB" w:rsidTr="005854DB" w14:paraId="3F96DF9A" w14:textId="77777777">
        <w:trPr>
          <w:trHeight w:val="144"/>
        </w:trPr>
        <w:tc>
          <w:tcPr>
            <w:tcW w:w="1440" w:type="dxa"/>
            <w:shd w:val="clear" w:color="auto" w:fill="auto"/>
          </w:tcPr>
          <w:p w:rsidRPr="00B85CFB" w:rsidR="005854DB" w:rsidP="00794847" w:rsidRDefault="005854DB" w14:paraId="48EA8869" w14:textId="7777777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Pr="00F14167" w:rsidR="005854DB" w:rsidP="00794847" w:rsidRDefault="005854DB" w14:paraId="68800FE4" w14:textId="77777777">
            <w:pPr>
              <w:spacing w:before="0"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Pr="00B85CFB" w:rsidR="005854DB" w:rsidP="00794847" w:rsidRDefault="005854DB" w14:paraId="13EE7F50" w14:textId="7777777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Pr="00B85CFB" w:rsidR="005854DB" w:rsidTr="00A67285" w14:paraId="7DAC1E9E" w14:textId="77777777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b/>
                <w:bCs/>
                <w:i w:val="0"/>
              </w:rPr>
              <w:alias w:val="Subtítulo"/>
              <w:tag w:val=""/>
              <w:id w:val="1073854703"/>
              <w:placeholder>
                <w:docPart w:val="88B74F992A2941BBBA2D5779ECD6EB3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Pr="00F14167" w:rsidR="005854DB" w:rsidP="005854DB" w:rsidRDefault="001C2B11" w14:paraId="1A0CF1FC" w14:textId="1DE2F7AA">
                <w:pPr>
                  <w:pStyle w:val="Subttulo"/>
                  <w:rPr>
                    <w:b/>
                    <w:bCs/>
                    <w:i w:val="0"/>
                  </w:rPr>
                </w:pPr>
                <w:r w:rsidRPr="00B85CFB">
                  <w:rPr>
                    <w:lang w:bidi="pt-BR"/>
                  </w:rPr>
                  <w:t>Lista de verificação de inicialização</w:t>
                </w:r>
              </w:p>
            </w:sdtContent>
          </w:sdt>
        </w:tc>
      </w:tr>
    </w:tbl>
    <w:sdt>
      <w:sdtPr>
        <w:id w:val="-2035794854"/>
        <w:placeholder>
          <w:docPart w:val="838F662C329C45C39724A07233CF343F"/>
        </w:placeholder>
        <w:temporary/>
        <w:showingPlcHdr/>
        <w15:appearance w15:val="hidden"/>
      </w:sdtPr>
      <w:sdtEndPr/>
      <w:sdtContent>
        <w:p w:rsidR="00BD0C60" w:rsidP="005854DB" w:rsidRDefault="005854DB" w14:paraId="4F1F9DF1" w14:textId="481987D1">
          <w:pPr>
            <w:pStyle w:val="Ttulo1"/>
          </w:pPr>
          <w:r w:rsidRPr="00B85CFB">
            <w:rPr>
              <w:lang w:bidi="pt-BR"/>
            </w:rPr>
            <w:t>Introdução</w:t>
          </w:r>
        </w:p>
      </w:sdtContent>
    </w:sdt>
    <w:p w:rsidR="00F14167" w:rsidP="00F14167" w:rsidRDefault="00F14167" w14:paraId="1D32BABC" w14:textId="2F67A24E">
      <w:pPr>
        <w:pStyle w:val="Ttulo1"/>
        <w:shd w:val="clear" w:color="auto" w:fill="FFFFFF"/>
        <w:spacing w:before="0" w:after="204"/>
        <w:rPr>
          <w:rFonts w:ascii="Helvetica" w:hAnsi="Helvetica" w:cs="Helvetica"/>
          <w:color w:val="333333"/>
          <w:spacing w:val="3"/>
          <w:sz w:val="48"/>
        </w:rPr>
      </w:pPr>
      <w:r>
        <w:rPr>
          <w:b w:val="0"/>
        </w:rPr>
        <w:tab/>
      </w:r>
      <w:r w:rsidR="00111983">
        <w:rPr>
          <w:rFonts w:ascii="Helvetica" w:hAnsi="Helvetica" w:cs="Helvetica"/>
          <w:color w:val="333333"/>
          <w:spacing w:val="3"/>
        </w:rPr>
        <w:t>Lista de exercí</w:t>
      </w:r>
      <w:r w:rsidR="00F14167">
        <w:rPr>
          <w:rFonts w:ascii="Helvetica" w:hAnsi="Helvetica" w:cs="Helvetica"/>
          <w:color w:val="333333"/>
          <w:spacing w:val="3"/>
        </w:rPr>
        <w:t>cios</w:t>
      </w:r>
      <w:r w:rsidR="00E41835">
        <w:rPr>
          <w:rFonts w:ascii="Helvetica" w:hAnsi="Helvetica" w:cs="Helvetica"/>
          <w:color w:val="333333"/>
          <w:spacing w:val="3"/>
        </w:rPr>
        <w:t xml:space="preserve"> Linux-Individual</w:t>
      </w:r>
    </w:p>
    <w:p w:rsidR="65A153B1" w:rsidP="3D70CF48" w:rsidRDefault="65A153B1" w14:paraId="0CB6B35C" w14:textId="4C9CC225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z w:val="30"/>
          <w:szCs w:val="30"/>
        </w:rPr>
      </w:pPr>
      <w:r w:rsidRPr="3D70CF48" w:rsidR="65A153B1">
        <w:rPr>
          <w:rFonts w:ascii="Helvetica" w:hAnsi="Helvetica" w:cs="Helvetica"/>
          <w:color w:val="333333"/>
          <w:sz w:val="30"/>
          <w:szCs w:val="30"/>
        </w:rPr>
        <w:t>Guilherme Araujo Caneiro da silva    1º DS AMS</w:t>
      </w:r>
    </w:p>
    <w:p w:rsidRPr="005F120E" w:rsidR="00F14167" w:rsidP="3D70CF48" w:rsidRDefault="00F14167" w14:paraId="3E326E1A" w14:textId="2211BAD1">
      <w:pPr>
        <w:pStyle w:val="NormalWeb"/>
        <w:shd w:val="clear" w:color="auto" w:fill="FFFFFF" w:themeFill="background1"/>
        <w:spacing w:before="0" w:beforeAutospacing="off" w:after="204" w:afterAutospacing="off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O questionário abaixo tem c</w:t>
      </w:r>
      <w:r w:rsidRPr="005F120E" w:rsidR="22FB71C1">
        <w:rPr>
          <w:rFonts w:ascii="Helvetica" w:hAnsi="Helvetica" w:cs="Helvetica"/>
          <w:color w:val="333333"/>
          <w:spacing w:val="3"/>
          <w:sz w:val="20"/>
          <w:szCs w:val="20"/>
        </w:rPr>
        <w:t xml:space="preserve">o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 xml:space="preserve">mo objetivo servir de base ou até mesmo demostrar algumas das possíveis questões que podem vir a cair na prova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 xml:space="preserve">e o no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p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rovão .</w:t>
      </w:r>
    </w:p>
    <w:p w:rsidRPr="005F120E" w:rsidR="00F14167" w:rsidP="00F14167" w:rsidRDefault="00F14167" w14:paraId="2FB6B0F1" w14:textId="1BB47F93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porém, seu conteúdo tornou propício o lançamento desta lista de exercícios voltada principalmente para 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prova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supracitada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. Não seria coerente deixar essa oportunidade "de ouro" passar despercebida!</w:t>
      </w:r>
    </w:p>
    <w:p w:rsidRPr="005F120E" w:rsidR="00F14167" w:rsidP="00F14167" w:rsidRDefault="00F14167" w14:paraId="0EAECAB2" w14:textId="4502A15D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Considerando o que foi dito vamos em frente; uma lista considerável de exercícios está à nossa espera. Sugiro que tente fazer toda a lista de exercícios para somente então consu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ltar suas respectivas respostas que será divulgada na próxima aula. Tenha todos uma boa atividade.</w:t>
      </w:r>
    </w:p>
    <w:p w:rsidRPr="005F120E" w:rsidR="00F14167" w:rsidP="00F14167" w:rsidRDefault="00F14167" w14:paraId="62A2CA88" w14:textId="77777777">
      <w:pPr>
        <w:pStyle w:val="Ttulo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Exercícios</w:t>
      </w:r>
    </w:p>
    <w:p w:rsidRPr="005F120E" w:rsidR="00F14167" w:rsidP="00F14167" w:rsidRDefault="00F14167" w14:paraId="1A40A245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1) Em que arquivo de configuração fica armazenado o shell padrão do usuário?</w:t>
      </w:r>
    </w:p>
    <w:p w:rsidRPr="005F120E" w:rsidR="00F14167" w:rsidRDefault="00F14167" w14:paraId="3C9DE2E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/etc/shells</w:t>
      </w:r>
    </w:p>
    <w:p w:rsidRPr="005F120E" w:rsidR="00F14167" w:rsidRDefault="00F14167" w14:paraId="10163D04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/etc/passwd</w:t>
      </w:r>
    </w:p>
    <w:p w:rsidRPr="005F120E" w:rsidR="00F14167" w:rsidRDefault="00F14167" w14:paraId="402F836B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/etc/profiles</w:t>
      </w:r>
    </w:p>
    <w:p w:rsidRPr="005F120E" w:rsidR="00F14167" w:rsidRDefault="00F14167" w14:paraId="79D165DA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/home/shell</w:t>
      </w:r>
    </w:p>
    <w:p w:rsidRPr="005F120E" w:rsidR="00F14167" w:rsidP="00F14167" w:rsidRDefault="00F14167" w14:paraId="713D4F0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2) Quais são as instruções que permitem desligar a máquina imediatamente?</w:t>
      </w:r>
    </w:p>
    <w:p w:rsidRPr="005F120E" w:rsidR="00F14167" w:rsidRDefault="00F14167" w14:paraId="580EDDD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poweroff e shutdown off</w:t>
      </w:r>
    </w:p>
    <w:p w:rsidRPr="005F120E" w:rsidR="00F14167" w:rsidRDefault="00F14167" w14:paraId="4D60A65E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poweroff e shutdown -h now</w:t>
      </w:r>
    </w:p>
    <w:p w:rsidRPr="005F120E" w:rsidR="00F14167" w:rsidRDefault="00F14167" w14:paraId="0FDB3F44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systemoff e poweroff</w:t>
      </w:r>
    </w:p>
    <w:p w:rsidRPr="005F120E" w:rsidR="00F14167" w:rsidRDefault="00F14167" w14:paraId="6916C26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shutdown e off-line</w:t>
      </w:r>
    </w:p>
    <w:p w:rsidRPr="005F120E" w:rsidR="00F14167" w:rsidP="00F14167" w:rsidRDefault="00F14167" w14:paraId="292C09A9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3) Em que diretório ficam as informações do sistema vindas do kernel?</w:t>
      </w:r>
    </w:p>
    <w:p w:rsidRPr="005F120E" w:rsidR="00F14167" w:rsidRDefault="00F14167" w14:paraId="197B6CF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/kernel</w:t>
      </w:r>
    </w:p>
    <w:p w:rsidRPr="005F120E" w:rsidR="00F14167" w:rsidRDefault="00F14167" w14:paraId="2F11028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/proc</w:t>
      </w:r>
    </w:p>
    <w:p w:rsidRPr="005F120E" w:rsidR="00F14167" w:rsidRDefault="00F14167" w14:paraId="3A9A95A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/system</w:t>
      </w:r>
    </w:p>
    <w:p w:rsidRPr="005F120E" w:rsidR="00F14167" w:rsidRDefault="00F14167" w14:paraId="576B6894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/process</w:t>
      </w:r>
    </w:p>
    <w:p w:rsidRPr="005F120E" w:rsidR="00F14167" w:rsidP="00F14167" w:rsidRDefault="00F14167" w14:paraId="4E97D1DA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4) Abaixo de que diretório ficam os arquivos de configuração no GNU/Linux?</w:t>
      </w:r>
    </w:p>
    <w:p w:rsidRPr="005F120E" w:rsidR="00F14167" w:rsidRDefault="00F14167" w14:paraId="315A7B1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/boot</w:t>
      </w:r>
    </w:p>
    <w:p w:rsidRPr="005F120E" w:rsidR="00F14167" w:rsidRDefault="00F14167" w14:paraId="7731654A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/conf</w:t>
      </w:r>
    </w:p>
    <w:p w:rsidRPr="005F120E" w:rsidR="00F14167" w:rsidRDefault="00F14167" w14:paraId="3D07C7B6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</w:t>
      </w:r>
    </w:p>
    <w:p w:rsidRPr="005F120E" w:rsidR="00F14167" w:rsidRDefault="00F14167" w14:paraId="6E856675" w14:textId="7777777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</w:t>
      </w:r>
    </w:p>
    <w:p w:rsidRPr="005F120E" w:rsidR="00F14167" w:rsidP="00F14167" w:rsidRDefault="00F14167" w14:paraId="0EB89270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5) Abaixo de que diretório ficam os arquivos temporários do sistema no GNU/Linux?</w:t>
      </w:r>
    </w:p>
    <w:p w:rsidRPr="005F120E" w:rsidR="00F14167" w:rsidRDefault="00F14167" w14:paraId="59D696F2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/tmp</w:t>
      </w:r>
    </w:p>
    <w:p w:rsidRPr="005F120E" w:rsidR="00F14167" w:rsidRDefault="00F14167" w14:paraId="1869ADF7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/mnt</w:t>
      </w:r>
    </w:p>
    <w:p w:rsidRPr="005F120E" w:rsidR="00F14167" w:rsidRDefault="00F14167" w14:paraId="29438D5C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/temporary</w:t>
      </w:r>
    </w:p>
    <w:p w:rsidRPr="005F120E" w:rsidR="00F14167" w:rsidRDefault="00F14167" w14:paraId="1F92D7D8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/trash</w:t>
      </w:r>
    </w:p>
    <w:p w:rsidRPr="005F120E" w:rsidR="00F14167" w:rsidP="00F14167" w:rsidRDefault="00F14167" w14:paraId="5F6F2FA4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6) O diretório home do usuário root fica em que caminho?</w:t>
      </w:r>
    </w:p>
    <w:p w:rsidRPr="005F120E" w:rsidR="00F14167" w:rsidRDefault="00F14167" w14:paraId="47838CEE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/home/root</w:t>
      </w:r>
    </w:p>
    <w:p w:rsidRPr="005F120E" w:rsidR="00F14167" w:rsidRDefault="00F14167" w14:paraId="1CC264F3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/user/root</w:t>
      </w:r>
    </w:p>
    <w:p w:rsidRPr="005F120E" w:rsidR="00F14167" w:rsidRDefault="00F14167" w14:paraId="68A773A0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/root</w:t>
      </w:r>
    </w:p>
    <w:p w:rsidRPr="005F120E" w:rsidR="00F14167" w:rsidRDefault="00F14167" w14:paraId="7B0BA78C" w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/users/root</w:t>
      </w:r>
    </w:p>
    <w:p w:rsidRPr="005F120E" w:rsidR="00F14167" w:rsidP="00F14167" w:rsidRDefault="00F14167" w14:paraId="0927B1AE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7) É correto afirmar que "cd /etc" e "cd /Etc" levam o usuário para o mesmo destino, ou seja, para o diretório de arquivos de configuração do sistema?</w:t>
      </w:r>
    </w:p>
    <w:p w:rsidRPr="005F120E" w:rsidR="00F14167" w:rsidRDefault="00F14167" w14:paraId="52D81196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46279C3B" w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F14167" w14:paraId="78A15D1F" w14:textId="777777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8) Você está no diretório /etc/network e deve ir para o diretório /tmp. Qual comando irá proporcionar este resultado?</w:t>
      </w:r>
    </w:p>
    <w:p w:rsidRPr="005F120E" w:rsidR="00F14167" w:rsidRDefault="00F14167" w14:paraId="617E585C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cd ../tmp</w:t>
      </w:r>
    </w:p>
    <w:p w:rsidRPr="005F120E" w:rsidR="00F14167" w:rsidRDefault="00F14167" w14:paraId="4710A30E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cd ../.. &amp;&amp; cp tmp</w:t>
      </w:r>
    </w:p>
    <w:p w:rsidRPr="005F120E" w:rsidR="00F14167" w:rsidRDefault="00F14167" w14:paraId="644C1D8F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cd /tmp</w:t>
      </w:r>
    </w:p>
    <w:p w:rsidRPr="005F120E" w:rsidR="00F14167" w:rsidRDefault="00F14167" w14:paraId="5716F01B" w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Todas as anteriores estão corretas</w:t>
      </w:r>
    </w:p>
    <w:p w:rsidRPr="005F120E" w:rsidR="00F14167" w:rsidP="00F14167" w:rsidRDefault="001C2B11" w14:paraId="1F854C8A" w14:textId="60FB2FB5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9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São respectivamente exemplos de entrada e saída padrão de dados:</w:t>
      </w:r>
    </w:p>
    <w:p w:rsidRPr="005F120E" w:rsidR="00F14167" w:rsidRDefault="00F14167" w14:paraId="57D5FDD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Teclado e impressora</w:t>
      </w:r>
    </w:p>
    <w:p w:rsidRPr="005F120E" w:rsidR="00F14167" w:rsidRDefault="00F14167" w14:paraId="4777BAF5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Teclado e tela</w:t>
      </w:r>
    </w:p>
    <w:p w:rsidRPr="005F120E" w:rsidR="00F14167" w:rsidRDefault="00F14167" w14:paraId="574C1607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Tela e teclado</w:t>
      </w:r>
    </w:p>
    <w:p w:rsidRPr="005F120E" w:rsidR="00F14167" w:rsidRDefault="00F14167" w14:paraId="1CF60042" w14:textId="7777777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Monitor e mouse</w:t>
      </w:r>
    </w:p>
    <w:p w:rsidRPr="005F120E" w:rsidR="00F14167" w:rsidP="00F14167" w:rsidRDefault="001C2B11" w14:paraId="5A2A8313" w14:textId="5767706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10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o GNU/Linux é um sistema multiusuários?</w:t>
      </w:r>
    </w:p>
    <w:p w:rsidRPr="005F120E" w:rsidR="00F14167" w:rsidRDefault="00F14167" w14:paraId="2BF3646B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336021A8" w14:textId="7777777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09F7FA22" w14:textId="232E307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12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arquivos e diretórios com sinal de ponto final à esquerda de seu nome são arquivos ocultos?</w:t>
      </w:r>
    </w:p>
    <w:p w:rsidRPr="005F120E" w:rsidR="00F14167" w:rsidRDefault="00F14167" w14:paraId="0943A480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414A1D" w:rsidP="00414A1D" w:rsidRDefault="00F14167" w14:paraId="02EB2941" w14:textId="7777777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414A1D" w:rsidRDefault="00414A1D" w14:paraId="59CB81E3" w14:textId="77461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13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GNU/Linux e Linux são a mesma coisa?</w:t>
      </w:r>
    </w:p>
    <w:p w:rsidRPr="005F120E" w:rsidR="00F14167" w:rsidRDefault="00F14167" w14:paraId="6F42BB9A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E23F07D" w14:textId="7777777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73CDDAD3" w14:textId="3869B92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14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kernel é a camada responsável por interagir com o hardware. Isso está correto?</w:t>
      </w:r>
    </w:p>
    <w:p w:rsidRPr="005F120E" w:rsidR="00F14167" w:rsidRDefault="00F14167" w14:paraId="3B50D4C0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26FEAC95" w14:textId="7777777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132F9A03" w14:textId="7D3B714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15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atalho CTRL + C pode ser utilizado para abrir uma nova linha de comando descartando a atual. Essa afirmação está correta?</w:t>
      </w:r>
    </w:p>
    <w:p w:rsidRPr="005F120E" w:rsidR="00F14167" w:rsidRDefault="00F14167" w14:paraId="24341C50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7E2EFDE1" w14:textId="7777777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6BCE9241" w14:textId="1D2877A4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16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No /bin podemos encontrar os binários acessíveis a todos os usuários. Isso está correto?</w:t>
      </w:r>
    </w:p>
    <w:p w:rsidRPr="005F120E" w:rsidR="00F14167" w:rsidRDefault="00F14167" w14:paraId="6ECDA8A5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62CBA478" w14:textId="7777777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29AE1504" w14:textId="430FD508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17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O comando sudo é utilizado para adicionar novos usuários. Essa afirmação está correta?</w:t>
      </w:r>
    </w:p>
    <w:p w:rsidRPr="005F120E" w:rsidR="00F14167" w:rsidRDefault="00F14167" w14:paraId="16690FE0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:rsidRPr="005F120E" w:rsidR="00F14167" w:rsidRDefault="00F14167" w14:paraId="5792BA8C" w14:textId="7777777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:rsidRPr="005F120E" w:rsidR="00F14167" w:rsidP="00F14167" w:rsidRDefault="00414A1D" w14:paraId="330B7336" w14:textId="6455DD1B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18</w:t>
      </w:r>
      <w:r w:rsidRPr="005F120E" w:rsidR="00F14167">
        <w:rPr>
          <w:rFonts w:ascii="Helvetica" w:hAnsi="Helvetica" w:cs="Helvetica"/>
          <w:color w:val="333333"/>
          <w:spacing w:val="3"/>
          <w:sz w:val="20"/>
          <w:szCs w:val="20"/>
        </w:rPr>
        <w:t>) Em que diretório ficam os arquivos executáveis aos quais somente o root tem acesso?</w:t>
      </w:r>
    </w:p>
    <w:p w:rsidRPr="005F120E" w:rsidR="00F14167" w:rsidRDefault="00F14167" w14:paraId="594FBD1A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/bin</w:t>
      </w:r>
    </w:p>
    <w:p w:rsidRPr="005F120E" w:rsidR="00F14167" w:rsidRDefault="00F14167" w14:paraId="63166A28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/r oot</w:t>
      </w:r>
    </w:p>
    <w:p w:rsidRPr="005F120E" w:rsidR="00F14167" w:rsidRDefault="00F14167" w14:paraId="6DF366F5" w14:textId="7777777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/sbin</w:t>
      </w:r>
    </w:p>
    <w:p w:rsidRPr="005F120E" w:rsidR="00F14167" w:rsidRDefault="00F14167" w14:paraId="2DC1AA75" w14:textId="6158D48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/system/root</w:t>
      </w:r>
    </w:p>
    <w:p w:rsidRPr="0069455D" w:rsidR="005F120E" w:rsidP="005F120E" w:rsidRDefault="005F120E" w14:paraId="66297C12" w14:textId="006952C2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19)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>Comandos de Ajuda</w:t>
      </w:r>
    </w:p>
    <w:p w:rsidRPr="005F120E" w:rsidR="005F120E" w:rsidP="005F120E" w:rsidRDefault="005F120E" w14:paraId="608998E7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entrar no manual on-line do sistema para buscar informações sobre o comando pwd.</w:t>
      </w:r>
    </w:p>
    <w:p w:rsidRPr="005F120E" w:rsidR="005F120E" w:rsidP="005F120E" w:rsidRDefault="005F120E" w14:paraId="19BBB20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pwd</w:t>
      </w:r>
    </w:p>
    <w:p w:rsidRPr="005F120E" w:rsidR="005F120E" w:rsidP="005F120E" w:rsidRDefault="005F120E" w14:paraId="50A8B34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</w:t>
      </w:r>
    </w:p>
    <w:p w:rsidRPr="005F120E" w:rsidR="005F120E" w:rsidP="005F120E" w:rsidRDefault="005F120E" w14:paraId="72F22EE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4FFEA07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Ao entrar no manual, anotar abaixo qual é o significado do comando pwd descrita na sessão NOME?</w:t>
      </w:r>
    </w:p>
    <w:p w:rsidRPr="005F120E" w:rsidR="005F120E" w:rsidP="005F120E" w:rsidRDefault="005F120E" w14:paraId="390DBA8B" w14:textId="6362177C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0B259174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mostra o diretório de 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trebalho</w:t>
      </w:r>
      <w:r w:rsidRPr="005F120E" w:rsidR="24308F76">
        <w:rPr>
          <w:rFonts w:ascii="Helvetica" w:hAnsi="Helvetica" w:cs="Helvetica"/>
          <w:spacing w:val="30"/>
          <w:sz w:val="20"/>
          <w:szCs w:val="20"/>
        </w:rPr>
        <w:t xml:space="preserve"> atual.</w:t>
      </w:r>
    </w:p>
    <w:p w:rsidRPr="005F120E" w:rsidR="005F120E" w:rsidP="005F120E" w:rsidRDefault="005F120E" w14:paraId="27071A29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 xml:space="preserve">Colocar o comando abaixo para buscar informações detalhadas do comando mkdir. </w:t>
      </w:r>
    </w:p>
    <w:p w:rsidRPr="005F120E" w:rsidR="005F120E" w:rsidP="005F120E" w:rsidRDefault="005F120E" w14:paraId="56836D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 mkdir</w:t>
      </w:r>
    </w:p>
    <w:p w:rsidRPr="005F120E" w:rsidR="005F120E" w:rsidP="005F120E" w:rsidRDefault="005F120E" w14:paraId="0B1B72E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371324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descrição do comando mkdir exposta pelo comando acima.</w:t>
      </w:r>
    </w:p>
    <w:p w:rsidRPr="005F120E" w:rsidR="005F120E" w:rsidP="005F120E" w:rsidRDefault="005F120E" w14:paraId="3D9F0429" w14:textId="38FD71E3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55162309">
        <w:rPr>
          <w:rFonts w:ascii="Helvetica" w:hAnsi="Helvetica" w:cs="Helvetica"/>
          <w:spacing w:val="30"/>
          <w:sz w:val="20"/>
          <w:szCs w:val="20"/>
        </w:rPr>
        <w:t xml:space="preserve"> Cria cada diretório NAME na ordem fornecida.</w:t>
      </w:r>
    </w:p>
    <w:p w:rsidRPr="005F120E" w:rsidR="005F120E" w:rsidP="005F120E" w:rsidRDefault="005F120E" w14:paraId="06DC249C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Para obter informações básicas de comandos usar a opção –help. Vamos obter mais informações sobre o comando ls.</w:t>
      </w:r>
    </w:p>
    <w:p w:rsidRPr="005F120E" w:rsidR="005F120E" w:rsidP="005F120E" w:rsidRDefault="005F120E" w14:paraId="46752FA4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ls --help</w:t>
      </w:r>
    </w:p>
    <w:p w:rsidRPr="005F120E" w:rsidR="005F120E" w:rsidP="005F120E" w:rsidRDefault="005F120E" w14:paraId="18B17E8C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OBS: a tela irá passar muito rápido, então use o |more para pausar o resultado do comando na tela, para que você possa lar tranquilamente o resultado do comando.</w:t>
      </w:r>
    </w:p>
    <w:p w:rsidRPr="005F120E" w:rsidR="005F120E" w:rsidP="005F120E" w:rsidRDefault="005F120E" w14:paraId="6C507DC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 help |more</w:t>
      </w:r>
    </w:p>
    <w:p w:rsidRPr="005F120E" w:rsidR="005F120E" w:rsidP="4D3A87C3" w:rsidRDefault="005F120E" w14:paraId="07B580A0" w14:textId="2A99E50D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4D3A87C3" w:rsidR="005F120E">
        <w:rPr>
          <w:rFonts w:ascii="Helvetica" w:hAnsi="Helvetica" w:cs="Helvetica"/>
          <w:spacing w:val="30"/>
          <w:sz w:val="20"/>
          <w:szCs w:val="20"/>
          <w:lang w:val="en-US"/>
        </w:rPr>
        <w:t>R: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Lista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informações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sobre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bookmarkStart w:name="_Int_neokoeBy" w:id="854533808"/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os</w:t>
      </w:r>
      <w:bookmarkEnd w:id="854533808"/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4D3A87C3" w:rsidR="6A20459B">
        <w:rPr>
          <w:rFonts w:ascii="Helvetica" w:hAnsi="Helvetica" w:cs="Helvetica"/>
          <w:spacing w:val="30"/>
          <w:sz w:val="20"/>
          <w:szCs w:val="20"/>
          <w:lang w:val="en-US"/>
        </w:rPr>
        <w:t>arquivos</w:t>
      </w:r>
      <w:r w:rsidRPr="4D3A87C3" w:rsidR="5B377FCB">
        <w:rPr>
          <w:rFonts w:ascii="Helvetica" w:hAnsi="Helvetica" w:cs="Helvetica"/>
          <w:spacing w:val="30"/>
          <w:sz w:val="20"/>
          <w:szCs w:val="20"/>
          <w:lang w:val="en-US"/>
        </w:rPr>
        <w:t>.</w:t>
      </w:r>
    </w:p>
    <w:p w:rsidR="35D03890" w:rsidP="4D3A87C3" w:rsidRDefault="35D03890" w14:paraId="0C7EE721" w14:textId="1F2737F4">
      <w:pPr>
        <w:jc w:val="both"/>
        <w:rPr>
          <w:rFonts w:ascii="Helvetica" w:hAnsi="Helvetica" w:cs="Helvetica"/>
          <w:sz w:val="20"/>
          <w:szCs w:val="20"/>
          <w:lang w:val="en-US"/>
        </w:rPr>
      </w:pPr>
      <w:r w:rsidRPr="4D3A87C3" w:rsidR="35D03890">
        <w:rPr>
          <w:rFonts w:ascii="Helvetica" w:hAnsi="Helvetica" w:cs="Helvetica"/>
          <w:sz w:val="20"/>
          <w:szCs w:val="20"/>
          <w:lang w:val="pt-BR"/>
        </w:rPr>
        <w:t xml:space="preserve">    Lista as entradas em ordem alfabética se não for usada nenhuma opção -cftuvSUX</w:t>
      </w:r>
    </w:p>
    <w:p w:rsidRPr="005F120E" w:rsidR="005F120E" w:rsidP="005F120E" w:rsidRDefault="005F120E" w14:paraId="59142AD4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consultar o manual on-line localizado em um banco de dados do sistema operacional em busca de informação do que significa o comando find.</w:t>
      </w:r>
    </w:p>
    <w:p w:rsidRPr="005F120E" w:rsidR="005F120E" w:rsidP="005F120E" w:rsidRDefault="005F120E" w14:paraId="75BBE36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find</w:t>
      </w:r>
    </w:p>
    <w:p w:rsidRPr="005F120E" w:rsidR="005F120E" w:rsidP="005F120E" w:rsidRDefault="005F120E" w14:paraId="440FBED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:rsidRPr="005F120E" w:rsidR="005F120E" w:rsidP="005F120E" w:rsidRDefault="005F120E" w14:paraId="2B18D81B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</w:t>
      </w:r>
    </w:p>
    <w:p w:rsidRPr="005F120E" w:rsidR="005F120E" w:rsidP="005F120E" w:rsidRDefault="005F120E" w14:paraId="73275EC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do comando acima.</w:t>
      </w:r>
    </w:p>
    <w:p w:rsidRPr="005F120E" w:rsidR="005F120E" w:rsidP="232CF495" w:rsidRDefault="005F120E" w14:paraId="7915DFCB" w14:textId="57C15CCB">
      <w:pPr>
        <w:jc w:val="both"/>
        <w:rPr>
          <w:rFonts w:ascii="Helvetica" w:hAnsi="Helvetica" w:cs="Helvetica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6A6EBC64">
        <w:rPr>
          <w:rFonts w:ascii="Helvetica" w:hAnsi="Helvetica" w:cs="Helvetica"/>
          <w:spacing w:val="30"/>
          <w:sz w:val="20"/>
          <w:szCs w:val="20"/>
        </w:rPr>
        <w:t xml:space="preserve"> procura pelos arquivos</w:t>
      </w:r>
      <w:r w:rsidRPr="005F120E" w:rsidR="3D135137">
        <w:rPr>
          <w:rFonts w:ascii="Helvetica" w:hAnsi="Helvetica" w:cs="Helvetica"/>
          <w:spacing w:val="30"/>
          <w:sz w:val="20"/>
          <w:szCs w:val="20"/>
        </w:rPr>
        <w:t xml:space="preserve"> em uma hierarquia d</w:t>
      </w:r>
      <w:r w:rsidRPr="232CF495" w:rsidR="3D135137">
        <w:rPr>
          <w:rFonts w:ascii="Helvetica" w:hAnsi="Helvetica" w:cs="Helvetica"/>
          <w:sz w:val="20"/>
          <w:szCs w:val="20"/>
        </w:rPr>
        <w:t>e diretórios.</w:t>
      </w:r>
    </w:p>
    <w:p w:rsidRPr="005F120E" w:rsidR="005F120E" w:rsidP="232CF495" w:rsidRDefault="005F120E" w14:textId="63D50A57" w14:paraId="592A2C35">
      <w:pPr>
        <w:jc w:val="both"/>
        <w:rPr>
          <w:rFonts w:ascii="Helvetica" w:hAnsi="Helvetica" w:cs="Helvetica"/>
          <w:b w:val="1"/>
          <w:bCs w:val="1"/>
          <w:color w:val="C00000"/>
          <w:spacing w:val="30"/>
        </w:rPr>
      </w:pPr>
      <w:r w:rsidRPr="232CF495" w:rsidR="005F120E">
        <w:rPr>
          <w:rFonts w:ascii="Helvetica" w:hAnsi="Helvetica" w:cs="Helvetica"/>
          <w:b w:val="1"/>
          <w:bCs w:val="1"/>
          <w:color w:val="C00000"/>
          <w:spacing w:val="3"/>
        </w:rPr>
        <w:t>20)</w:t>
      </w:r>
      <w:r w:rsidRPr="232CF495" w:rsidR="005F120E">
        <w:rPr>
          <w:rFonts w:ascii="Helvetica" w:hAnsi="Helvetica" w:cs="Helvetica"/>
          <w:b w:val="1"/>
          <w:bCs w:val="1"/>
          <w:color w:val="C00000"/>
          <w:spacing w:val="30"/>
        </w:rPr>
        <w:t xml:space="preserve"> </w:t>
      </w:r>
      <w:r w:rsidRPr="232CF495" w:rsidR="005F120E">
        <w:rPr>
          <w:rFonts w:ascii="Helvetica" w:hAnsi="Helvetica" w:cs="Helvetica"/>
          <w:b w:val="1"/>
          <w:bCs w:val="1"/>
          <w:color w:val="C00000"/>
          <w:spacing w:val="30"/>
        </w:rPr>
        <w:t>Comandos de Navegação</w:t>
      </w:r>
    </w:p>
    <w:p w:rsidRPr="005F120E" w:rsidR="005F120E" w:rsidP="005F120E" w:rsidRDefault="005F120E" w14:paraId="41EED8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Digitar o comando abaixo para exibir o diretório corrente (atual) em que você está localizado.</w:t>
      </w:r>
    </w:p>
    <w:p w:rsidRPr="005F120E" w:rsidR="005F120E" w:rsidP="005F120E" w:rsidRDefault="005F120E" w14:paraId="02F95722" w14:textId="77777777">
      <w:pPr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pwd</w:t>
      </w:r>
    </w:p>
    <w:p w:rsidRPr="005F120E" w:rsidR="005F120E" w:rsidP="005F120E" w:rsidRDefault="005F120E" w14:paraId="32906122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deste comando.</w:t>
      </w:r>
    </w:p>
    <w:p w:rsidRPr="005F120E" w:rsidR="005F120E" w:rsidP="005F120E" w:rsidRDefault="005F120E" w14:paraId="446474A4" w14:textId="2CE88C53">
      <w:pPr>
        <w:jc w:val="both"/>
        <w:rPr>
          <w:rFonts w:ascii="Helvetica" w:hAnsi="Helvetica" w:cs="Helvetica"/>
          <w:b w:val="0"/>
          <w:bCs w:val="0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1B72B5E4">
        <w:rPr>
          <w:rFonts w:ascii="Helvetica" w:hAnsi="Helvetica" w:cs="Helvetica"/>
          <w:spacing w:val="30"/>
          <w:sz w:val="20"/>
          <w:szCs w:val="20"/>
        </w:rPr>
        <w:t xml:space="preserve">             </w:t>
      </w:r>
      <w:r w:rsidRPr="232CF495" w:rsidR="1B72B5E4">
        <w:rPr>
          <w:rFonts w:ascii="Helvetica" w:hAnsi="Helvetica" w:cs="Helvetica"/>
          <w:b w:val="1"/>
          <w:bCs w:val="1"/>
          <w:color w:val="FF0000"/>
          <w:spacing w:val="30"/>
          <w:sz w:val="20"/>
          <w:szCs w:val="20"/>
        </w:rPr>
        <w:t>deixar para responder na aula</w:t>
      </w:r>
      <w:r w:rsidRPr="232CF495" w:rsidR="7B5D68A6">
        <w:rPr>
          <w:rFonts w:ascii="Helvetica" w:hAnsi="Helvetica" w:cs="Helvetica"/>
          <w:b w:val="0"/>
          <w:bCs w:val="0"/>
          <w:color w:val="FF0000"/>
          <w:spacing w:val="30"/>
          <w:sz w:val="20"/>
          <w:szCs w:val="20"/>
        </w:rPr>
        <w:t>!!!!!!!!!!!!!!!!!!!!!!!!!!!!!!!!!!!!!!!!!!!!!!!!!!!!!!!!!!!!!!!</w:t>
      </w:r>
    </w:p>
    <w:p w:rsidRPr="005F120E" w:rsidR="005F120E" w:rsidP="005F120E" w:rsidRDefault="005F120E" w14:paraId="5CDB86A0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Colocar o comando abaixo sair do diretório atual e entrar no diretório /etc/sysconfig/network-scripts.</w:t>
      </w:r>
    </w:p>
    <w:p w:rsidRPr="005F120E" w:rsidR="005F120E" w:rsidP="005F120E" w:rsidRDefault="005F120E" w14:paraId="6CC89A2A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</w:t>
      </w:r>
    </w:p>
    <w:p w:rsidRPr="005F120E" w:rsidR="005F120E" w:rsidP="005F120E" w:rsidRDefault="005F120E" w14:paraId="66CF28A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fonts</w:t>
      </w:r>
    </w:p>
    <w:p w:rsidRPr="005F120E" w:rsidR="005F120E" w:rsidP="005F120E" w:rsidRDefault="005F120E" w14:paraId="34568D91" w14:textId="77777777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 xml:space="preserve">ou </w:t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ab/>
      </w:r>
      <w:r w:rsidRPr="005F120E">
        <w:rPr>
          <w:rFonts w:ascii="Helvetica" w:hAnsi="Helvetica" w:cs="Helvetica"/>
          <w:spacing w:val="30"/>
          <w:sz w:val="20"/>
          <w:szCs w:val="20"/>
          <w:lang w:val="en-US"/>
        </w:rPr>
        <w:t>cd /etc/fonts</w:t>
      </w:r>
    </w:p>
    <w:p w:rsidRPr="005F120E" w:rsidR="005F120E" w:rsidP="232CF495" w:rsidRDefault="005F120E" w14:paraId="49E6F06D" w14:textId="46C32E74">
      <w:pPr>
        <w:jc w:val="both"/>
        <w:rPr>
          <w:rFonts w:ascii="Helvetica" w:hAnsi="Helvetica" w:cs="Helvetica"/>
          <w:spacing w:val="30"/>
          <w:sz w:val="20"/>
          <w:szCs w:val="20"/>
          <w:lang w:val="pt-BR"/>
        </w:rPr>
      </w:pPr>
      <w:r w:rsidRPr="232CF495" w:rsidR="005F120E">
        <w:rPr>
          <w:rFonts w:ascii="Helvetica" w:hAnsi="Helvetica" w:cs="Helvetica"/>
          <w:spacing w:val="30"/>
          <w:sz w:val="20"/>
          <w:szCs w:val="20"/>
          <w:lang w:val="pt-BR"/>
        </w:rPr>
        <w:t>R:</w:t>
      </w:r>
      <w:r w:rsidRPr="232CF495" w:rsidR="453034AC">
        <w:rPr>
          <w:rFonts w:ascii="Helvetica" w:hAnsi="Helvetica" w:cs="Helvetica"/>
          <w:spacing w:val="30"/>
          <w:sz w:val="20"/>
          <w:szCs w:val="20"/>
          <w:lang w:val="pt-BR"/>
        </w:rPr>
        <w:t xml:space="preserve">  O comando muda o diretório atual para</w:t>
      </w:r>
      <w:r w:rsidRPr="232CF495" w:rsidR="59750124">
        <w:rPr>
          <w:rFonts w:ascii="Helvetica" w:hAnsi="Helvetica" w:cs="Helvetica"/>
          <w:spacing w:val="30"/>
          <w:sz w:val="20"/>
          <w:szCs w:val="20"/>
          <w:lang w:val="pt-BR"/>
        </w:rPr>
        <w:t xml:space="preserve"> </w:t>
      </w:r>
      <w:r w:rsidRPr="232CF495" w:rsidR="59750124">
        <w:rPr>
          <w:rFonts w:ascii="Helvetica" w:hAnsi="Helvetica" w:cs="Helvetica"/>
          <w:spacing w:val="30"/>
          <w:sz w:val="20"/>
          <w:szCs w:val="20"/>
          <w:lang w:val="pt-BR"/>
        </w:rPr>
        <w:t>etc</w:t>
      </w:r>
      <w:r w:rsidRPr="232CF495" w:rsidR="59750124">
        <w:rPr>
          <w:rFonts w:ascii="Helvetica" w:hAnsi="Helvetica" w:cs="Helvetica"/>
          <w:spacing w:val="30"/>
          <w:sz w:val="20"/>
          <w:szCs w:val="20"/>
          <w:lang w:val="pt-BR"/>
        </w:rPr>
        <w:t>/</w:t>
      </w:r>
      <w:r w:rsidRPr="232CF495" w:rsidR="59750124">
        <w:rPr>
          <w:rFonts w:ascii="Helvetica" w:hAnsi="Helvetica" w:cs="Helvetica"/>
          <w:spacing w:val="30"/>
          <w:sz w:val="20"/>
          <w:szCs w:val="20"/>
          <w:lang w:val="pt-BR"/>
        </w:rPr>
        <w:t>fonts.</w:t>
      </w:r>
    </w:p>
    <w:p w:rsidRPr="005F120E" w:rsidR="005F120E" w:rsidP="005F120E" w:rsidRDefault="005F120E" w14:paraId="3BA265BB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um diretcd lsório atrás.</w:t>
      </w:r>
    </w:p>
    <w:p w:rsidRPr="005F120E" w:rsidR="005F120E" w:rsidP="005F120E" w:rsidRDefault="005F120E" w14:paraId="6025927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5F120E" w:rsidR="005F120E" w:rsidP="005F120E" w:rsidRDefault="005F120E" w14:paraId="1C71EAA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7710F421" w14:textId="5D441E44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 xml:space="preserve"> O comando volta um 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>nivel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>acima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 xml:space="preserve">, de </w:t>
      </w:r>
      <w:r w:rsidRPr="005F120E" w:rsidR="26FECFD8">
        <w:rPr>
          <w:rFonts w:ascii="Helvetica" w:hAnsi="Helvetica" w:cs="Helvetica"/>
          <w:spacing w:val="30"/>
          <w:sz w:val="20"/>
          <w:szCs w:val="20"/>
        </w:rPr>
        <w:t>/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>etc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>/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>fonts</w:t>
      </w:r>
      <w:r w:rsidRPr="005F120E" w:rsidR="292EF621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5F120E" w:rsidR="41DF5B8E">
        <w:rPr>
          <w:rFonts w:ascii="Helvetica" w:hAnsi="Helvetica" w:cs="Helvetica"/>
          <w:spacing w:val="30"/>
          <w:sz w:val="20"/>
          <w:szCs w:val="20"/>
        </w:rPr>
        <w:t>para</w:t>
      </w:r>
      <w:r w:rsidRPr="005F120E" w:rsidR="25E6B4A2">
        <w:rPr>
          <w:rFonts w:ascii="Helvetica" w:hAnsi="Helvetica" w:cs="Helvetica"/>
          <w:spacing w:val="30"/>
          <w:sz w:val="20"/>
          <w:szCs w:val="20"/>
        </w:rPr>
        <w:t xml:space="preserve"> /etc.</w:t>
      </w:r>
    </w:p>
    <w:p w:rsidRPr="005F120E" w:rsidR="005F120E" w:rsidP="005F120E" w:rsidRDefault="005F120E" w14:paraId="2438674F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ao diretório raiz (  / ).</w:t>
      </w:r>
    </w:p>
    <w:p w:rsidRPr="005F120E" w:rsidR="005F120E" w:rsidP="005F120E" w:rsidRDefault="005F120E" w14:paraId="22E00EE1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/</w:t>
      </w:r>
    </w:p>
    <w:p w:rsidRPr="005F120E" w:rsidR="005F120E" w:rsidP="005F120E" w:rsidRDefault="005F120E" w14:paraId="08A784A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176EA308" w14:textId="188730E0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13EFDBD0">
        <w:rPr>
          <w:rFonts w:ascii="Helvetica" w:hAnsi="Helvetica" w:cs="Helvetica"/>
          <w:spacing w:val="30"/>
          <w:sz w:val="20"/>
          <w:szCs w:val="20"/>
        </w:rPr>
        <w:t xml:space="preserve"> Volta para o diretório raiz.</w:t>
      </w:r>
    </w:p>
    <w:p w:rsidRPr="005F120E" w:rsidR="005F120E" w:rsidP="005F120E" w:rsidRDefault="005F120E" w14:paraId="3158A093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voltar ao diretório que você se encontrava.</w:t>
      </w:r>
    </w:p>
    <w:p w:rsidRPr="005F120E" w:rsidR="005F120E" w:rsidP="005F120E" w:rsidRDefault="005F120E" w14:paraId="3014FE9F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-</w:t>
      </w:r>
    </w:p>
    <w:p w:rsidRPr="005F120E" w:rsidR="005F120E" w:rsidP="005F120E" w:rsidRDefault="005F120E" w14:paraId="3078DDB9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232CF495" w:rsidRDefault="005F120E" w14:paraId="2A39BAB7" w14:textId="3727613A">
      <w:pPr>
        <w:jc w:val="both"/>
        <w:rPr>
          <w:rFonts w:ascii="Helvetica" w:hAnsi="Helvetica" w:cs="Helvetica"/>
          <w:spacing w:val="30"/>
          <w:sz w:val="20"/>
          <w:szCs w:val="20"/>
          <w:lang w:val="en-US"/>
        </w:rPr>
      </w:pPr>
      <w:r w:rsidRPr="232CF495" w:rsidR="005F120E">
        <w:rPr>
          <w:rFonts w:ascii="Helvetica" w:hAnsi="Helvetica" w:cs="Helvetica"/>
          <w:spacing w:val="30"/>
          <w:sz w:val="20"/>
          <w:szCs w:val="20"/>
          <w:lang w:val="en-US"/>
        </w:rPr>
        <w:t>R: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>ele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 xml:space="preserve"> volta para antes de 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>eu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>ter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 xml:space="preserve"> 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>digitado</w:t>
      </w:r>
      <w:r w:rsidRPr="232CF495" w:rsidR="2F326BA3">
        <w:rPr>
          <w:rFonts w:ascii="Helvetica" w:hAnsi="Helvetica" w:cs="Helvetica"/>
          <w:spacing w:val="30"/>
          <w:sz w:val="20"/>
          <w:szCs w:val="20"/>
          <w:lang w:val="en-US"/>
        </w:rPr>
        <w:t xml:space="preserve"> cd /.</w:t>
      </w:r>
    </w:p>
    <w:p w:rsidRPr="005F120E" w:rsidR="005F120E" w:rsidP="005F120E" w:rsidRDefault="005F120E" w14:paraId="7DE07DAD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Usar o comando cd para entrar no diretório pessoal do usuário.</w:t>
      </w:r>
    </w:p>
    <w:p w:rsidRPr="005F120E" w:rsidR="005F120E" w:rsidP="005F120E" w:rsidRDefault="005F120E" w14:paraId="284241E5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~   ou    cd</w:t>
      </w:r>
    </w:p>
    <w:p w:rsidRPr="005F120E" w:rsidR="005F120E" w:rsidP="005F120E" w:rsidRDefault="005F120E" w14:paraId="10E6C556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:rsidRPr="005F120E" w:rsidR="005F120E" w:rsidP="005F120E" w:rsidRDefault="005F120E" w14:paraId="60C69F17" w14:textId="4F203259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45E571EC">
        <w:rPr>
          <w:rFonts w:ascii="Helvetica" w:hAnsi="Helvetica" w:cs="Helvetica"/>
          <w:spacing w:val="30"/>
          <w:sz w:val="20"/>
          <w:szCs w:val="20"/>
        </w:rPr>
        <w:t xml:space="preserve"> Ele me leva para a</w:t>
      </w:r>
      <w:r w:rsidRPr="005F120E" w:rsidR="29E0AD63">
        <w:rPr>
          <w:rFonts w:ascii="Helvetica" w:hAnsi="Helvetica" w:cs="Helvetica"/>
          <w:spacing w:val="30"/>
          <w:sz w:val="20"/>
          <w:szCs w:val="20"/>
        </w:rPr>
        <w:t xml:space="preserve"> /home/seu_usuario.</w:t>
      </w:r>
    </w:p>
    <w:p w:rsidRPr="005F120E" w:rsidR="005F120E" w:rsidP="005F120E" w:rsidRDefault="005F120E" w14:paraId="1D9A9A55" w14:textId="77777777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Colocar o comando ls ou dir para exibir o conteúdo dos diretórios.</w:t>
      </w:r>
    </w:p>
    <w:p w:rsidRPr="005F120E" w:rsidR="005F120E" w:rsidP="005F120E" w:rsidRDefault="005F120E" w14:paraId="4F1F82F3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/mnt ou dir /mnt</w:t>
      </w:r>
    </w:p>
    <w:p w:rsidRPr="005F120E" w:rsidR="005F120E" w:rsidP="005F120E" w:rsidRDefault="005F120E" w14:paraId="06EF767A" w14:textId="77777777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resposta deste comando.</w:t>
      </w:r>
    </w:p>
    <w:p w:rsidRPr="005F120E" w:rsidR="005F120E" w:rsidP="005F120E" w:rsidRDefault="005F120E" w14:paraId="1DB42D82" w14:textId="1806B7B5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 w:rsidR="005F120E">
        <w:rPr>
          <w:rFonts w:ascii="Helvetica" w:hAnsi="Helvetica" w:cs="Helvetica"/>
          <w:spacing w:val="30"/>
          <w:sz w:val="20"/>
          <w:szCs w:val="20"/>
        </w:rPr>
        <w:t>R:</w:t>
      </w:r>
      <w:r w:rsidRPr="005F120E" w:rsidR="15F5363B">
        <w:rPr>
          <w:rFonts w:ascii="Helvetica" w:hAnsi="Helvetica" w:cs="Helvetica"/>
          <w:spacing w:val="30"/>
          <w:sz w:val="20"/>
          <w:szCs w:val="20"/>
        </w:rPr>
        <w:t xml:space="preserve"> Ele lista o conteúdo do diretório /mnt.</w:t>
      </w:r>
    </w:p>
    <w:p w:rsidRPr="005F120E" w:rsidR="005F120E" w:rsidP="005F120E" w:rsidRDefault="005F120E" w14:paraId="27DEF852" w14:textId="7C9E86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D11CF0" w:rsidP="00C05C44" w:rsidRDefault="00C05C44" w14:paraId="1F9D6082" w14:textId="7C0BB8CE">
      <w:pPr>
        <w:spacing w:before="0" w:after="0" w:line="240" w:lineRule="auto"/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C05C44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21) </w:t>
      </w:r>
      <w:r w:rsidRPr="00C05C44" w:rsidR="00D11CF0">
        <w:rPr>
          <w:rFonts w:ascii="Helvetica" w:hAnsi="Helvetica" w:cs="Helvetica"/>
          <w:b/>
          <w:bCs/>
          <w:color w:val="C00000"/>
          <w:spacing w:val="30"/>
          <w:szCs w:val="24"/>
        </w:rPr>
        <w:t>Comandos de Manipulação de Arquivos e Diretórios</w:t>
      </w:r>
    </w:p>
    <w:p w:rsidRPr="00C05C44" w:rsidR="00C05C44" w:rsidP="00C05C44" w:rsidRDefault="00C05C44" w14:paraId="68BDABDF" w14:textId="77777777">
      <w:pPr>
        <w:spacing w:before="0" w:after="0" w:line="240" w:lineRule="auto"/>
        <w:jc w:val="both"/>
        <w:rPr>
          <w:rFonts w:ascii="Helvetica" w:hAnsi="Helvetica" w:cs="Helvetica"/>
          <w:b/>
          <w:bCs/>
          <w:spacing w:val="30"/>
          <w:sz w:val="20"/>
          <w:szCs w:val="20"/>
        </w:rPr>
      </w:pPr>
    </w:p>
    <w:p w:rsidRPr="00C05C44" w:rsidR="00D11CF0" w:rsidP="00C05C44" w:rsidRDefault="00D11CF0" w14:paraId="738C13A5" w14:textId="1F4FDC8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1.</w:t>
      </w:r>
      <w:r w:rsidRPr="00C05C44">
        <w:rPr>
          <w:rFonts w:ascii="Helvetica" w:hAnsi="Helvetica" w:cs="Helvetica"/>
          <w:spacing w:val="30"/>
          <w:sz w:val="20"/>
          <w:szCs w:val="20"/>
        </w:rPr>
        <w:t>Para podermos continuar os exercícios devemos criar em diretório com o nome aluno na raiz</w:t>
      </w:r>
    </w:p>
    <w:p w:rsidRPr="00C05C44" w:rsidR="00D11CF0" w:rsidP="00C05C44" w:rsidRDefault="00D11CF0" w14:paraId="5FDA988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#mkdir /aluno</w:t>
      </w:r>
    </w:p>
    <w:p w:rsidRPr="00C05C44" w:rsidR="00D11CF0" w:rsidP="00C05C44" w:rsidRDefault="00D11CF0" w14:paraId="601A48F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158E4202" w14:textId="4ADADB3A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0E81DCA5">
        <w:rPr>
          <w:rFonts w:ascii="Helvetica" w:hAnsi="Helvetica" w:cs="Helvetica"/>
          <w:spacing w:val="30"/>
          <w:sz w:val="20"/>
          <w:szCs w:val="20"/>
        </w:rPr>
        <w:t xml:space="preserve"> ele cria o diretório /aluno</w:t>
      </w:r>
    </w:p>
    <w:p w:rsidR="00303A92" w:rsidP="00C05C44" w:rsidRDefault="00303A92" w14:paraId="0F80274B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0D87018C" w14:textId="5B2AAEC8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2.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touch, você pode criar arquivos vazios por padrão. Criar um arquivo vazio chamado arquivo1 no diretório /aluno.</w:t>
      </w:r>
    </w:p>
    <w:p w:rsidRPr="00C05C44" w:rsidR="00D11CF0" w:rsidP="00C05C44" w:rsidRDefault="00D11CF0" w14:paraId="0F5321E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/aluno</w:t>
      </w:r>
    </w:p>
    <w:p w:rsidRPr="00C05C44" w:rsidR="00D11CF0" w:rsidP="00C05C44" w:rsidRDefault="00D11CF0" w14:paraId="0347ECF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arquivo1 ou</w:t>
      </w:r>
    </w:p>
    <w:p w:rsidRPr="00C05C44" w:rsidR="00D11CF0" w:rsidP="00C05C44" w:rsidRDefault="00D11CF0" w14:paraId="795B72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/aluno/arquivo1</w:t>
      </w:r>
    </w:p>
    <w:p w:rsidRPr="00C05C44" w:rsidR="00D11CF0" w:rsidP="00C05C44" w:rsidRDefault="00D11CF0" w14:paraId="4443F15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ls</w:t>
      </w:r>
    </w:p>
    <w:p w:rsidRPr="00C05C44" w:rsidR="00D11CF0" w:rsidP="00C05C44" w:rsidRDefault="00D11CF0" w14:paraId="7D8D7AF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Com o comando ls, você pode verificar se o arquivo foi criado.</w:t>
      </w:r>
    </w:p>
    <w:p w:rsidRPr="00C05C44" w:rsidR="00D11CF0" w:rsidP="00C05C44" w:rsidRDefault="00D11CF0" w14:paraId="37B3BE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arquivos vazios chamados arquivo2, arquivo3 e arquivo4 no diretório /aluno.</w:t>
      </w:r>
    </w:p>
    <w:p w:rsidRPr="00C05C44" w:rsidR="00D11CF0" w:rsidP="00C05C44" w:rsidRDefault="00D11CF0" w14:paraId="05A9EEB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touch arquivo2 arquivo3 arquivo4 </w:t>
      </w:r>
    </w:p>
    <w:p w:rsidRPr="00C05C44" w:rsidR="00D11CF0" w:rsidP="00C05C44" w:rsidRDefault="00D11CF0" w14:paraId="6337E54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E verificar com o comando ls se os arquivos foram criados.</w:t>
      </w:r>
    </w:p>
    <w:p w:rsidRPr="00C05C44" w:rsidR="00D11CF0" w:rsidP="00C05C44" w:rsidRDefault="00D11CF0" w14:paraId="7264C0B8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6D09581D" w14:textId="17CA7A8A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3129ECC2">
        <w:rPr>
          <w:rFonts w:ascii="Helvetica" w:hAnsi="Helvetica" w:cs="Helvetica"/>
          <w:spacing w:val="30"/>
          <w:sz w:val="20"/>
          <w:szCs w:val="20"/>
        </w:rPr>
        <w:t xml:space="preserve"> o comando </w:t>
      </w:r>
      <w:r w:rsidRPr="00C05C44" w:rsidR="3129ECC2">
        <w:rPr>
          <w:rFonts w:ascii="Helvetica" w:hAnsi="Helvetica" w:cs="Helvetica"/>
          <w:spacing w:val="30"/>
          <w:sz w:val="20"/>
          <w:szCs w:val="20"/>
        </w:rPr>
        <w:t>ls</w:t>
      </w:r>
      <w:r w:rsidRPr="00C05C44" w:rsidR="3129ECC2">
        <w:rPr>
          <w:rFonts w:ascii="Helvetica" w:hAnsi="Helvetica" w:cs="Helvetica"/>
          <w:spacing w:val="30"/>
          <w:sz w:val="20"/>
          <w:szCs w:val="20"/>
        </w:rPr>
        <w:t xml:space="preserve"> lista os arquivos criados</w:t>
      </w:r>
    </w:p>
    <w:p w:rsidR="00303A92" w:rsidP="00C05C44" w:rsidRDefault="00303A92" w14:paraId="2B42FBC9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1A863A7D" w14:textId="2CCC0E0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3.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 para remover arquivos. Remover os arquivos criados na etapa anterior.</w:t>
      </w:r>
    </w:p>
    <w:p w:rsidRPr="00C05C44" w:rsidR="00D11CF0" w:rsidP="00C05C44" w:rsidRDefault="00D11CF0" w14:paraId="2A7E7AE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arquivo1</w:t>
      </w:r>
    </w:p>
    <w:p w:rsidRPr="00C05C44" w:rsidR="00D11CF0" w:rsidP="00C05C44" w:rsidRDefault="00D11CF0" w14:paraId="513D607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arquivo2 arquivo3 arquivo4</w:t>
      </w:r>
    </w:p>
    <w:p w:rsidRPr="00C05C44" w:rsidR="00D11CF0" w:rsidP="00C05C44" w:rsidRDefault="00D11CF0" w14:paraId="3AAB3ED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569707D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arquivo?</w:t>
      </w:r>
    </w:p>
    <w:p w:rsidRPr="00C05C44" w:rsidR="00D11CF0" w:rsidP="00C05C44" w:rsidRDefault="00D11CF0" w14:paraId="7B138F8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Após a remoção, verificar com o comando ls para visualizar se os arquivos foram removidos com sucesso.</w:t>
      </w:r>
    </w:p>
    <w:p w:rsidRPr="00C05C44" w:rsidR="00D11CF0" w:rsidP="00C05C44" w:rsidRDefault="00D11CF0" w14:paraId="387512A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37B682EC" w14:textId="321A3EAC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28E4A2DC">
        <w:rPr>
          <w:rFonts w:ascii="Helvetica" w:hAnsi="Helvetica" w:cs="Helvetica"/>
          <w:spacing w:val="30"/>
          <w:sz w:val="20"/>
          <w:szCs w:val="20"/>
        </w:rPr>
        <w:t xml:space="preserve"> o comando </w:t>
      </w:r>
      <w:r w:rsidRPr="00C05C44" w:rsidR="28E4A2DC">
        <w:rPr>
          <w:rFonts w:ascii="Helvetica" w:hAnsi="Helvetica" w:cs="Helvetica"/>
          <w:spacing w:val="30"/>
          <w:sz w:val="20"/>
          <w:szCs w:val="20"/>
        </w:rPr>
        <w:t>ls</w:t>
      </w:r>
      <w:r w:rsidRPr="00C05C44" w:rsidR="28E4A2DC">
        <w:rPr>
          <w:rFonts w:ascii="Helvetica" w:hAnsi="Helvetica" w:cs="Helvetica"/>
          <w:spacing w:val="30"/>
          <w:sz w:val="20"/>
          <w:szCs w:val="20"/>
        </w:rPr>
        <w:t xml:space="preserve"> listará apenas o arquivo1, mostrando que os outros foram removidos.</w:t>
      </w:r>
    </w:p>
    <w:p w:rsidR="00303A92" w:rsidP="00C05C44" w:rsidRDefault="00303A92" w14:paraId="771A9EF7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6FC95F4A" w14:textId="7EB01D91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4..</w:t>
      </w:r>
      <w:r w:rsidRPr="00C05C44">
        <w:rPr>
          <w:rFonts w:ascii="Helvetica" w:hAnsi="Helvetica" w:cs="Helvetica"/>
          <w:spacing w:val="30"/>
          <w:sz w:val="20"/>
          <w:szCs w:val="20"/>
        </w:rPr>
        <w:t>Para criar diretórios, usa o comando mkdir. Criar um diretório chamado teste no caminho /aluno.</w:t>
      </w:r>
    </w:p>
    <w:p w:rsidRPr="00C05C44" w:rsidR="00D11CF0" w:rsidP="00C05C44" w:rsidRDefault="00D11CF0" w14:paraId="1B5985A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aluno</w:t>
      </w:r>
    </w:p>
    <w:p w:rsidRPr="00C05C44" w:rsidR="00D11CF0" w:rsidP="00C05C44" w:rsidRDefault="00D11CF0" w14:paraId="5468531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</w:t>
      </w:r>
    </w:p>
    <w:p w:rsidRPr="00C05C44" w:rsidR="00D11CF0" w:rsidP="00C05C44" w:rsidRDefault="00D11CF0" w14:paraId="414999B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:rsidRPr="00C05C44" w:rsidR="00D11CF0" w:rsidP="00C05C44" w:rsidRDefault="00D11CF0" w14:paraId="3F9BBA75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/aluno/teste</w:t>
      </w:r>
    </w:p>
    <w:p w:rsidRPr="00C05C44" w:rsidR="00D11CF0" w:rsidP="00C05C44" w:rsidRDefault="00D11CF0" w14:paraId="544CE95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diretórios chamados teste2, teste3, teste4 no caminho /aluno/teste.</w:t>
      </w:r>
    </w:p>
    <w:p w:rsidRPr="00C05C44" w:rsidR="00D11CF0" w:rsidP="00C05C44" w:rsidRDefault="00D11CF0" w14:paraId="25A018A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teste</w:t>
      </w:r>
      <w:r w:rsidRPr="00C05C44">
        <w:rPr>
          <w:rFonts w:ascii="Helvetica" w:hAnsi="Helvetica" w:cs="Helvetica"/>
          <w:spacing w:val="30"/>
          <w:sz w:val="20"/>
          <w:szCs w:val="20"/>
        </w:rPr>
        <w:tab/>
      </w:r>
    </w:p>
    <w:p w:rsidRPr="00C05C44" w:rsidR="00D11CF0" w:rsidP="00C05C44" w:rsidRDefault="00D11CF0" w14:paraId="09DE900B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 teste3 teste4</w:t>
      </w:r>
    </w:p>
    <w:p w:rsidRPr="00C05C44" w:rsidR="00D11CF0" w:rsidP="00C05C44" w:rsidRDefault="00D11CF0" w14:paraId="3A48B38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232CF495" w:rsidRDefault="00D11CF0" w14:paraId="5DC96532" w14:textId="721D0EB4">
      <w:pPr>
        <w:spacing w:before="0"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7C7DACAE">
        <w:rPr>
          <w:rFonts w:ascii="Helvetica" w:hAnsi="Helvetica" w:cs="Helvetica"/>
          <w:spacing w:val="30"/>
          <w:sz w:val="20"/>
          <w:szCs w:val="20"/>
        </w:rPr>
        <w:t xml:space="preserve"> os diretórios são criados e nada é escrita </w:t>
      </w:r>
      <w:r w:rsidRPr="00C05C44" w:rsidR="7C7DACAE">
        <w:rPr>
          <w:rFonts w:ascii="Helvetica" w:hAnsi="Helvetica" w:cs="Helvetica"/>
          <w:spacing w:val="30"/>
          <w:sz w:val="20"/>
          <w:szCs w:val="20"/>
        </w:rPr>
        <w:t>no tela</w:t>
      </w:r>
      <w:r w:rsidRPr="00C05C44" w:rsidR="7C7DACAE">
        <w:rPr>
          <w:rFonts w:ascii="Helvetica" w:hAnsi="Helvetica" w:cs="Helvetica"/>
          <w:spacing w:val="30"/>
          <w:sz w:val="20"/>
          <w:szCs w:val="20"/>
        </w:rPr>
        <w:t>.</w:t>
      </w:r>
    </w:p>
    <w:p w:rsidR="232CF495" w:rsidP="232CF495" w:rsidRDefault="232CF495" w14:paraId="6B824C07" w14:textId="6C044415">
      <w:pPr>
        <w:spacing w:before="0"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Pr="00C05C44" w:rsidR="00D11CF0" w:rsidP="00C05C44" w:rsidRDefault="00D11CF0" w14:paraId="2DA714EE" w14:textId="0B5725C3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5.</w:t>
      </w:r>
      <w:r w:rsidRPr="00C05C44">
        <w:rPr>
          <w:rFonts w:ascii="Helvetica" w:hAnsi="Helvetica" w:cs="Helvetica"/>
          <w:spacing w:val="30"/>
          <w:sz w:val="20"/>
          <w:szCs w:val="20"/>
        </w:rPr>
        <w:t>Digitar o comando rmdir para remover os diretórios criados na etapa anterior. No momento encontra-se no diretório corrente /aluno/teste, removeremos os 3 diretórios chamados teste2, teste3 e teste4 criados neste caminho.</w:t>
      </w:r>
    </w:p>
    <w:p w:rsidRPr="00C05C44" w:rsidR="00D11CF0" w:rsidP="00C05C44" w:rsidRDefault="00D11CF0" w14:paraId="7DDABB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teste2 teste3 teste4</w:t>
      </w:r>
    </w:p>
    <w:p w:rsidRPr="00C05C44" w:rsidR="00D11CF0" w:rsidP="00C05C44" w:rsidRDefault="00D11CF0" w14:paraId="4B5779C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Após a remoção acima, entrar no caminho /aluno e remover o diretório teste. </w:t>
      </w:r>
    </w:p>
    <w:p w:rsidRPr="00C05C44" w:rsidR="00D11CF0" w:rsidP="00C05C44" w:rsidRDefault="00D11CF0" w14:paraId="75E6EF1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..</w:t>
      </w:r>
    </w:p>
    <w:p w:rsidRPr="00C05C44" w:rsidR="00D11CF0" w:rsidP="00C05C44" w:rsidRDefault="00D11CF0" w14:paraId="376F9A4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</w:t>
      </w:r>
    </w:p>
    <w:p w:rsidRPr="00C05C44" w:rsidR="00D11CF0" w:rsidP="00C05C44" w:rsidRDefault="00D11CF0" w14:paraId="4F7F5E8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:rsidRPr="00C05C44" w:rsidR="00D11CF0" w:rsidP="00C05C44" w:rsidRDefault="00D11CF0" w14:paraId="51417881" w14:textId="5EAD255F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</w:t>
      </w:r>
      <w:r w:rsidRPr="00C05C44" w:rsidR="017F47A6">
        <w:rPr>
          <w:rFonts w:ascii="Helvetica" w:hAnsi="Helvetica" w:cs="Helvetica"/>
          <w:spacing w:val="30"/>
          <w:sz w:val="20"/>
          <w:szCs w:val="20"/>
        </w:rPr>
        <w:t xml:space="preserve"> os diretórios são removidos.</w:t>
      </w:r>
    </w:p>
    <w:p w:rsidR="00303A92" w:rsidP="00C05C44" w:rsidRDefault="00303A92" w14:paraId="4EC2A774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57B8C02F" w14:textId="77F6B675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6.</w:t>
      </w:r>
      <w:r w:rsidRPr="00C05C44">
        <w:rPr>
          <w:rFonts w:ascii="Helvetica" w:hAnsi="Helvetica" w:cs="Helvetica"/>
          <w:spacing w:val="30"/>
          <w:sz w:val="20"/>
          <w:szCs w:val="20"/>
        </w:rPr>
        <w:t>Com o comando mv, pode mover ou renomear arquivos ou diretórios. Criar um arquivo chamado teste2017 e um diretório chamado teste2016. Em seguida, renomear o nome do arquivo para arquivo2017 e, mover o diretório teste2016 localizado atualmente no caminho /aluno, para o caminho /tmp.</w:t>
      </w:r>
    </w:p>
    <w:p w:rsidRPr="00C05C44" w:rsidR="00D11CF0" w:rsidP="00C05C44" w:rsidRDefault="00D11CF0" w14:paraId="65B1A450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teste2017</w:t>
      </w:r>
    </w:p>
    <w:p w:rsidRPr="00C05C44" w:rsidR="00D11CF0" w:rsidP="00C05C44" w:rsidRDefault="00D11CF0" w14:paraId="6AF977B6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teste2016</w:t>
      </w:r>
    </w:p>
    <w:p w:rsidRPr="00C05C44" w:rsidR="00D11CF0" w:rsidP="00C05C44" w:rsidRDefault="00D11CF0" w14:paraId="7F727B7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teste2017 arquivo2017</w:t>
      </w:r>
    </w:p>
    <w:p w:rsidRPr="00C05C44" w:rsidR="00D11CF0" w:rsidP="00C05C44" w:rsidRDefault="00D11CF0" w14:paraId="65F7C29F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teste2016 /tmp</w:t>
      </w:r>
    </w:p>
    <w:p w:rsidRPr="00C05C44" w:rsidR="00D11CF0" w:rsidP="00C05C44" w:rsidRDefault="00D11CF0" w14:paraId="6CF23CB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:rsidRPr="00C05C44" w:rsidR="00D11CF0" w:rsidP="00C05C44" w:rsidRDefault="00D11CF0" w14:paraId="2EA8FBF5" w14:textId="646BBE4D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2C608F60">
        <w:rPr>
          <w:rFonts w:ascii="Helvetica" w:hAnsi="Helvetica" w:cs="Helvetica"/>
          <w:spacing w:val="30"/>
          <w:sz w:val="20"/>
          <w:szCs w:val="20"/>
        </w:rPr>
        <w:t xml:space="preserve">  os comandos são executados </w:t>
      </w:r>
      <w:r w:rsidRPr="00C05C44" w:rsidR="5A81AB8D">
        <w:rPr>
          <w:rFonts w:ascii="Helvetica" w:hAnsi="Helvetica" w:cs="Helvetica"/>
          <w:spacing w:val="30"/>
          <w:sz w:val="20"/>
          <w:szCs w:val="20"/>
        </w:rPr>
        <w:t>silenciosamente</w:t>
      </w:r>
      <w:r w:rsidRPr="00C05C44" w:rsidR="2FF4C026">
        <w:rPr>
          <w:rFonts w:ascii="Helvetica" w:hAnsi="Helvetica" w:cs="Helvetica"/>
          <w:spacing w:val="30"/>
          <w:sz w:val="20"/>
          <w:szCs w:val="20"/>
        </w:rPr>
        <w:t xml:space="preserve">. Um </w:t>
      </w:r>
      <w:r w:rsidRPr="00C05C44" w:rsidR="2FF4C026">
        <w:rPr>
          <w:rFonts w:ascii="Helvetica" w:hAnsi="Helvetica" w:cs="Helvetica"/>
          <w:spacing w:val="30"/>
          <w:sz w:val="20"/>
          <w:szCs w:val="20"/>
        </w:rPr>
        <w:t>ls</w:t>
      </w:r>
      <w:r w:rsidRPr="00C05C44" w:rsidR="2FF4C026">
        <w:rPr>
          <w:rFonts w:ascii="Helvetica" w:hAnsi="Helvetica" w:cs="Helvetica"/>
          <w:spacing w:val="30"/>
          <w:sz w:val="20"/>
          <w:szCs w:val="20"/>
        </w:rPr>
        <w:t xml:space="preserve"> em /aluno mostraria arquivo2017. Um </w:t>
      </w:r>
      <w:r w:rsidRPr="00C05C44" w:rsidR="2FF4C026">
        <w:rPr>
          <w:rFonts w:ascii="Helvetica" w:hAnsi="Helvetica" w:cs="Helvetica"/>
          <w:spacing w:val="30"/>
          <w:sz w:val="20"/>
          <w:szCs w:val="20"/>
        </w:rPr>
        <w:t>ls</w:t>
      </w:r>
      <w:r w:rsidRPr="00C05C44" w:rsidR="5CC60B2D">
        <w:rPr>
          <w:rFonts w:ascii="Helvetica" w:hAnsi="Helvetica" w:cs="Helvetica"/>
          <w:spacing w:val="30"/>
          <w:sz w:val="20"/>
          <w:szCs w:val="20"/>
        </w:rPr>
        <w:t xml:space="preserve"> em /tmp mostraria o diretório teste2016</w:t>
      </w:r>
    </w:p>
    <w:p w:rsidR="00303A92" w:rsidP="00C05C44" w:rsidRDefault="00303A92" w14:paraId="041560FE" w14:textId="7777777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:rsidRPr="00C05C44" w:rsidR="00D11CF0" w:rsidP="00C05C44" w:rsidRDefault="00D11CF0" w14:paraId="23D6AACA" w14:textId="56152410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7.</w:t>
      </w:r>
      <w:r w:rsidRPr="00C05C44">
        <w:rPr>
          <w:rFonts w:ascii="Helvetica" w:hAnsi="Helvetica" w:cs="Helvetica"/>
          <w:spacing w:val="30"/>
          <w:sz w:val="20"/>
          <w:szCs w:val="20"/>
        </w:rPr>
        <w:t xml:space="preserve">Ao digitar o comando cp, este copia um ou vários arquivos. Copiar o arquivo chamado arquivo2017 localizado no diretório /aluno para o diretório </w:t>
      </w:r>
    </w:p>
    <w:p w:rsidRPr="00C05C44" w:rsidR="00D11CF0" w:rsidP="00C05C44" w:rsidRDefault="00D11CF0" w14:paraId="7D62D77A" w14:textId="77777777">
      <w:pPr>
        <w:spacing w:before="0" w:after="0" w:line="240" w:lineRule="auto"/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/tmp/teste2016.</w:t>
      </w:r>
    </w:p>
    <w:p w:rsidRPr="00C05C44" w:rsidR="00D11CF0" w:rsidP="00C05C44" w:rsidRDefault="00D11CF0" w14:paraId="53F16A31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cp arquivo2017 /tmp/teste2016</w:t>
      </w:r>
    </w:p>
    <w:p w:rsidRPr="00C05C44" w:rsidR="00D11CF0" w:rsidP="00C05C44" w:rsidRDefault="00D11CF0" w14:paraId="6F83B1D7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232CF495" w:rsidRDefault="00D11CF0" w14:paraId="5700FAAF" w14:textId="39945685">
      <w:pPr>
        <w:spacing w:before="0"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41E4294B">
        <w:rPr>
          <w:rFonts w:ascii="Helvetica" w:hAnsi="Helvetica" w:cs="Helvetica"/>
          <w:spacing w:val="30"/>
          <w:sz w:val="20"/>
          <w:szCs w:val="20"/>
        </w:rPr>
        <w:t xml:space="preserve"> O arquivo é copiado.</w:t>
      </w:r>
    </w:p>
    <w:p w:rsidR="232CF495" w:rsidP="232CF495" w:rsidRDefault="232CF495" w14:paraId="4E8CDEB2" w14:textId="358730E7">
      <w:pPr>
        <w:spacing w:before="0"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Pr="00C05C44" w:rsidR="00D11CF0" w:rsidP="00C05C44" w:rsidRDefault="00D11CF0" w14:paraId="592218AD" w14:textId="13F691A7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8.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 xml:space="preserve">Como tudo no </w:t>
      </w:r>
      <w:r w:rsidRPr="00C05C44" w:rsidR="5266C8FC">
        <w:rPr>
          <w:rFonts w:ascii="Helvetica" w:hAnsi="Helvetica" w:cs="Helvetica"/>
          <w:spacing w:val="30"/>
          <w:sz w:val="20"/>
          <w:szCs w:val="20"/>
        </w:rPr>
        <w:t>Linux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 xml:space="preserve"> é um arquivo, existe o comando file para classificar um arquivo. Então vamos verificar que 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tipo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 xml:space="preserve"> de arquivo é o arquivo /bin/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bash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 xml:space="preserve"> e /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etc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/profile</w:t>
      </w:r>
    </w:p>
    <w:p w:rsidRPr="00C05C44" w:rsidR="00D11CF0" w:rsidP="00C05C44" w:rsidRDefault="00D11CF0" w14:paraId="0C199684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file /bin/bash    e    file /etc/profile</w:t>
      </w:r>
    </w:p>
    <w:p w:rsidRPr="00C05C44" w:rsidR="00D11CF0" w:rsidP="00C05C44" w:rsidRDefault="00D11CF0" w14:paraId="4CB00E7C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00C05C44" w:rsidRDefault="00D11CF0" w14:paraId="1AE127EF" w14:textId="2F441760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0929D90A">
        <w:rPr>
          <w:rFonts w:ascii="Helvetica" w:hAnsi="Helvetica" w:cs="Helvetica"/>
          <w:spacing w:val="30"/>
          <w:sz w:val="20"/>
          <w:szCs w:val="20"/>
        </w:rPr>
        <w:t xml:space="preserve"> /bin/</w:t>
      </w:r>
      <w:r w:rsidRPr="00C05C44" w:rsidR="0929D90A">
        <w:rPr>
          <w:rFonts w:ascii="Helvetica" w:hAnsi="Helvetica" w:cs="Helvetica"/>
          <w:spacing w:val="30"/>
          <w:sz w:val="20"/>
          <w:szCs w:val="20"/>
        </w:rPr>
        <w:t>bash</w:t>
      </w:r>
      <w:r w:rsidRPr="00C05C44" w:rsidR="219A9682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C05C44" w:rsidR="3A7EA054">
        <w:rPr>
          <w:rFonts w:ascii="Helvetica" w:hAnsi="Helvetica" w:cs="Helvetica"/>
          <w:spacing w:val="30"/>
          <w:sz w:val="20"/>
          <w:szCs w:val="20"/>
        </w:rPr>
        <w:t xml:space="preserve">(indica um </w:t>
      </w:r>
      <w:r w:rsidRPr="00C05C44" w:rsidR="5D39C81E">
        <w:rPr>
          <w:rFonts w:ascii="Helvetica" w:hAnsi="Helvetica" w:cs="Helvetica"/>
          <w:spacing w:val="30"/>
          <w:sz w:val="20"/>
          <w:szCs w:val="20"/>
        </w:rPr>
        <w:t>executável</w:t>
      </w:r>
      <w:r w:rsidRPr="00C05C44" w:rsidR="3A7EA054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Pr="00C05C44" w:rsidR="1CB105CE">
        <w:rPr>
          <w:rFonts w:ascii="Helvetica" w:hAnsi="Helvetica" w:cs="Helvetica"/>
          <w:spacing w:val="30"/>
          <w:sz w:val="20"/>
          <w:szCs w:val="20"/>
        </w:rPr>
        <w:t>binário</w:t>
      </w:r>
      <w:r w:rsidRPr="00C05C44" w:rsidR="3A7EA054">
        <w:rPr>
          <w:rFonts w:ascii="Helvetica" w:hAnsi="Helvetica" w:cs="Helvetica"/>
          <w:spacing w:val="30"/>
          <w:sz w:val="20"/>
          <w:szCs w:val="20"/>
        </w:rPr>
        <w:t>)</w:t>
      </w:r>
    </w:p>
    <w:p w:rsidRPr="00C05C44" w:rsidR="00D11CF0" w:rsidP="00C05C44" w:rsidRDefault="00D11CF0" w14:paraId="2CE913BA" w14:textId="7F3477B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9.</w:t>
      </w:r>
      <w:r w:rsidRPr="00C05C44">
        <w:rPr>
          <w:rFonts w:ascii="Helvetica" w:hAnsi="Helvetica" w:cs="Helvetica"/>
          <w:spacing w:val="30"/>
          <w:sz w:val="20"/>
          <w:szCs w:val="20"/>
        </w:rPr>
        <w:t>Ao digitar o comando wc, conta a quantidade de linhas, palavras e caracteres de um determinado arquivo. Visualizar a quantidade de linhas use a opção -l e para visualizar a quantidade de palavras use a opção -w, para praticar verifique a quantidade de linhas e palavras que possui o arquivo /etc/profile</w:t>
      </w:r>
    </w:p>
    <w:p w:rsidRPr="00C05C44" w:rsidR="00D11CF0" w:rsidP="00C05C44" w:rsidRDefault="00D11CF0" w14:paraId="04A69A32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-l /etc/profile</w:t>
      </w:r>
    </w:p>
    <w:p w:rsidRPr="00C05C44" w:rsidR="00D11CF0" w:rsidP="00C05C44" w:rsidRDefault="00D11CF0" w14:paraId="0676188E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-w /etc/profile</w:t>
      </w:r>
    </w:p>
    <w:p w:rsidRPr="00C05C44" w:rsidR="00D11CF0" w:rsidP="00C05C44" w:rsidRDefault="00D11CF0" w14:paraId="7B98AF6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abaixo a resposta destes comandos.</w:t>
      </w:r>
    </w:p>
    <w:p w:rsidR="00D12DDF" w:rsidP="00C05C44" w:rsidRDefault="00D11CF0" w14:paraId="6C73A7AF" w14:textId="5AC7958A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3C5F8711">
        <w:rPr>
          <w:rFonts w:ascii="Helvetica" w:hAnsi="Helvetica" w:cs="Helvetica"/>
          <w:spacing w:val="30"/>
          <w:sz w:val="20"/>
          <w:szCs w:val="20"/>
        </w:rPr>
        <w:t xml:space="preserve"> a resposta varia de acordo com a distribuição </w:t>
      </w:r>
      <w:r w:rsidRPr="00C05C44" w:rsidR="629AA6B6">
        <w:rPr>
          <w:rFonts w:ascii="Helvetica" w:hAnsi="Helvetica" w:cs="Helvetica"/>
          <w:spacing w:val="30"/>
          <w:sz w:val="20"/>
          <w:szCs w:val="20"/>
        </w:rPr>
        <w:t xml:space="preserve">Linux :  </w:t>
      </w:r>
      <w:r w:rsidRPr="00C05C44" w:rsidR="3C5F8711">
        <w:rPr>
          <w:rFonts w:ascii="Helvetica" w:hAnsi="Helvetica" w:cs="Helvetica"/>
          <w:spacing w:val="30"/>
          <w:sz w:val="20"/>
          <w:szCs w:val="20"/>
        </w:rPr>
        <w:t>25 linhas e 100 palavras</w:t>
      </w:r>
      <w:r w:rsidRPr="00C05C44">
        <w:rPr>
          <w:rFonts w:ascii="Helvetica" w:hAnsi="Helvetica" w:cs="Helvetica"/>
          <w:spacing w:val="30"/>
          <w:sz w:val="20"/>
          <w:szCs w:val="20"/>
        </w:rPr>
        <w:br/>
      </w:r>
    </w:p>
    <w:p w:rsidRPr="00C05C44" w:rsidR="00D11CF0" w:rsidP="00C05C44" w:rsidRDefault="00D12DDF" w14:paraId="6A61AFDE" w14:textId="6C5DFB0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>
        <w:rPr>
          <w:rFonts w:ascii="Helvetica" w:hAnsi="Helvetica" w:cs="Helvetica"/>
          <w:spacing w:val="30"/>
          <w:sz w:val="20"/>
          <w:szCs w:val="20"/>
        </w:rPr>
        <w:t>10.</w:t>
      </w:r>
      <w:r w:rsidRPr="00C05C44" w:rsidR="00D11CF0">
        <w:rPr>
          <w:rFonts w:ascii="Helvetica" w:hAnsi="Helvetica" w:cs="Helvetica"/>
          <w:spacing w:val="30"/>
          <w:sz w:val="20"/>
          <w:szCs w:val="20"/>
        </w:rPr>
        <w:t>O comando ln cria links para arquivos ou diretórios, sendo links simbólicos (ln –s) ou hard links (ln). Criar um hard link dentro do diretório /aluno com o nome de link2017 apontando para o arquivo chamado arquivo2017 localizado no diretório /tmp/teste2016.</w:t>
      </w:r>
    </w:p>
    <w:p w:rsidRPr="00C05C44" w:rsidR="00D11CF0" w:rsidP="00C05C44" w:rsidRDefault="00D11CF0" w14:paraId="40A4C0D9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/tmp/teste2016/arquivo2017 link2017</w:t>
      </w:r>
    </w:p>
    <w:p w:rsidRPr="00C05C44" w:rsidR="00D11CF0" w:rsidP="00C05C44" w:rsidRDefault="00D11CF0" w14:paraId="0B871F93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um link simbólico dentro do diretório /aluno com o nome teste apontando para o diretório /tmp/teste2016.</w:t>
      </w:r>
    </w:p>
    <w:p w:rsidRPr="00C05C44" w:rsidR="00D11CF0" w:rsidP="00C05C44" w:rsidRDefault="00D11CF0" w14:paraId="59D2FC9A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-s /tmp/teste2016 teste</w:t>
      </w:r>
    </w:p>
    <w:p w:rsidRPr="00C05C44" w:rsidR="00D11CF0" w:rsidP="00C05C44" w:rsidRDefault="00D11CF0" w14:paraId="0E31949D" w14:textId="77777777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:rsidRPr="00C05C44" w:rsidR="00D11CF0" w:rsidP="232CF495" w:rsidRDefault="00D11CF0" w14:paraId="50FA80A2" w14:textId="5EDCFAC4">
      <w:pPr>
        <w:spacing w:before="0" w:after="0" w:line="240" w:lineRule="auto"/>
        <w:jc w:val="both"/>
        <w:rPr>
          <w:rFonts w:ascii="Helvetica" w:hAnsi="Helvetica" w:cs="Helvetica"/>
          <w:spacing w:val="3"/>
          <w:sz w:val="20"/>
          <w:szCs w:val="20"/>
        </w:rPr>
      </w:pPr>
      <w:r w:rsidRPr="00C05C44" w:rsidR="00D11CF0">
        <w:rPr>
          <w:rFonts w:ascii="Helvetica" w:hAnsi="Helvetica" w:cs="Helvetica"/>
          <w:spacing w:val="30"/>
          <w:sz w:val="20"/>
          <w:szCs w:val="20"/>
        </w:rPr>
        <w:t>R:</w:t>
      </w:r>
      <w:r w:rsidRPr="00C05C44" w:rsidR="67E7F8AD">
        <w:rPr>
          <w:rFonts w:ascii="Helvetica" w:hAnsi="Helvetica" w:cs="Helvetica"/>
          <w:spacing w:val="30"/>
          <w:sz w:val="20"/>
          <w:szCs w:val="20"/>
        </w:rPr>
        <w:t xml:space="preserve"> Os links são criados, mas nada é </w:t>
      </w:r>
      <w:r w:rsidRPr="00C05C44" w:rsidR="67E7F8AD">
        <w:rPr>
          <w:rFonts w:ascii="Helvetica" w:hAnsi="Helvetica" w:cs="Helvetica"/>
          <w:spacing w:val="30"/>
          <w:sz w:val="20"/>
          <w:szCs w:val="20"/>
        </w:rPr>
        <w:t>escritona</w:t>
      </w:r>
      <w:r w:rsidRPr="00C05C44" w:rsidR="67E7F8AD">
        <w:rPr>
          <w:rFonts w:ascii="Helvetica" w:hAnsi="Helvetica" w:cs="Helvetica"/>
          <w:spacing w:val="30"/>
          <w:sz w:val="20"/>
          <w:szCs w:val="20"/>
        </w:rPr>
        <w:t xml:space="preserve"> tela.</w:t>
      </w:r>
    </w:p>
    <w:p w:rsidRPr="00C05C44" w:rsidR="00414A1D" w:rsidP="00C05C44" w:rsidRDefault="00414A1D" w14:paraId="4CAF346C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05C44" w:rsidR="00414A1D" w:rsidP="00C05C44" w:rsidRDefault="00414A1D" w14:paraId="13C1488E" w14:textId="77777777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:rsidRPr="00C752E8" w:rsidR="00F14167" w:rsidP="3D70CF48" w:rsidRDefault="00F14167" w14:paraId="79B5223E" w14:textId="3EED8E89" w14:noSpellErr="1">
      <w:pPr>
        <w:pStyle w:val="Ttulo2"/>
        <w:shd w:val="clear" w:color="auto" w:fill="FFFFFF" w:themeFill="background1"/>
        <w:spacing w:before="306" w:after="204"/>
        <w:rPr>
          <w:rFonts w:ascii="Helvetica" w:hAnsi="Helvetica" w:cs="Helvetica"/>
          <w:color w:val="C00000"/>
          <w:spacing w:val="3"/>
          <w:sz w:val="24"/>
          <w:szCs w:val="24"/>
        </w:rPr>
      </w:pPr>
      <w:r w:rsidRPr="00C752E8" w:rsidR="00F14167">
        <w:rPr>
          <w:rFonts w:ascii="Helvetica" w:hAnsi="Helvetica" w:cs="Helvetica"/>
          <w:color w:val="C00000"/>
          <w:spacing w:val="3"/>
          <w:sz w:val="24"/>
          <w:szCs w:val="24"/>
        </w:rPr>
        <w:t>Respostas</w:t>
      </w:r>
      <w:bookmarkStart w:name="_GoBack" w:id="0"/>
      <w:bookmarkEnd w:id="0"/>
    </w:p>
    <w:p w:rsidR="77179116" w:rsidP="3D70CF48" w:rsidRDefault="77179116" w14:paraId="28E866D1" w14:textId="0F17718C">
      <w:pPr>
        <w:pStyle w:val="Normal"/>
      </w:pPr>
      <w:r w:rsidR="77179116">
        <w:rPr/>
        <w:t>1</w:t>
      </w:r>
      <w:r w:rsidR="77179116">
        <w:rPr/>
        <w:t xml:space="preserve"> </w:t>
      </w:r>
      <w:r w:rsidR="49590DF4">
        <w:rPr/>
        <w:t>-</w:t>
      </w:r>
      <w:r w:rsidR="77179116">
        <w:rPr/>
        <w:t xml:space="preserve"> </w:t>
      </w:r>
      <w:r w:rsidR="0D6C7EF0">
        <w:rPr/>
        <w:t>B</w:t>
      </w:r>
      <w:r w:rsidR="77179116">
        <w:rPr/>
        <w:t xml:space="preserve">              10</w:t>
      </w:r>
      <w:r w:rsidR="1D30C3C7">
        <w:rPr/>
        <w:t xml:space="preserve"> </w:t>
      </w:r>
      <w:r w:rsidR="17A0C2E0">
        <w:rPr/>
        <w:t>-</w:t>
      </w:r>
      <w:r w:rsidR="422877A1">
        <w:rPr/>
        <w:t xml:space="preserve"> </w:t>
      </w:r>
      <w:r w:rsidR="0E68A633">
        <w:rPr/>
        <w:t>A</w:t>
      </w:r>
    </w:p>
    <w:p w:rsidR="77179116" w:rsidP="3D70CF48" w:rsidRDefault="77179116" w14:paraId="4114D42C" w14:textId="67A29E0C">
      <w:pPr>
        <w:pStyle w:val="Normal"/>
      </w:pPr>
      <w:r w:rsidR="77179116">
        <w:rPr/>
        <w:t>2</w:t>
      </w:r>
      <w:r w:rsidR="3FD2FB81">
        <w:rPr/>
        <w:t xml:space="preserve"> - B </w:t>
      </w:r>
      <w:r w:rsidR="77179116">
        <w:rPr/>
        <w:t xml:space="preserve">         </w:t>
      </w:r>
      <w:r w:rsidR="4104AA80">
        <w:rPr/>
        <w:t xml:space="preserve"> </w:t>
      </w:r>
      <w:r w:rsidR="77179116">
        <w:rPr/>
        <w:t xml:space="preserve">   11</w:t>
      </w:r>
      <w:r w:rsidR="1D30C3C7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74797A6B">
        <w:rPr/>
        <w:t>A</w:t>
      </w:r>
    </w:p>
    <w:p w:rsidR="77179116" w:rsidP="3D70CF48" w:rsidRDefault="77179116" w14:paraId="779D8E40" w14:textId="337C6F11">
      <w:pPr>
        <w:pStyle w:val="Normal"/>
      </w:pPr>
      <w:r w:rsidR="77179116">
        <w:rPr/>
        <w:t xml:space="preserve">3 </w:t>
      </w:r>
      <w:r w:rsidR="34C9C7F8">
        <w:rPr/>
        <w:t>-</w:t>
      </w:r>
      <w:r w:rsidR="77179116">
        <w:rPr/>
        <w:t xml:space="preserve"> </w:t>
      </w:r>
      <w:r w:rsidR="19D7D13E">
        <w:rPr/>
        <w:t>B</w:t>
      </w:r>
      <w:r w:rsidR="77179116">
        <w:rPr/>
        <w:t xml:space="preserve">              12</w:t>
      </w:r>
      <w:r w:rsidR="2E03CEE3">
        <w:rPr/>
        <w:t xml:space="preserve"> </w:t>
      </w:r>
      <w:r w:rsidR="17A0C2E0">
        <w:rPr/>
        <w:t>-</w:t>
      </w:r>
      <w:r w:rsidR="73B843E2">
        <w:rPr/>
        <w:t xml:space="preserve"> </w:t>
      </w:r>
      <w:r w:rsidR="3D81C3B4">
        <w:rPr/>
        <w:t>B</w:t>
      </w:r>
    </w:p>
    <w:p w:rsidR="77179116" w:rsidP="3D70CF48" w:rsidRDefault="77179116" w14:paraId="12C2E2D9" w14:textId="3721A7E1">
      <w:pPr>
        <w:pStyle w:val="Normal"/>
        <w:suppressLineNumbers w:val="0"/>
        <w:bidi w:val="0"/>
        <w:spacing w:before="120" w:beforeAutospacing="off" w:after="120" w:afterAutospacing="off" w:line="288" w:lineRule="auto"/>
        <w:ind w:left="0" w:right="0"/>
        <w:jc w:val="left"/>
      </w:pPr>
      <w:r w:rsidR="77179116">
        <w:rPr/>
        <w:t xml:space="preserve">4 </w:t>
      </w:r>
      <w:r w:rsidR="34C9C7F8">
        <w:rPr/>
        <w:t>-</w:t>
      </w:r>
      <w:r w:rsidR="77179116">
        <w:rPr/>
        <w:t xml:space="preserve"> </w:t>
      </w:r>
      <w:r w:rsidR="5BB40D9B">
        <w:rPr/>
        <w:t>C</w:t>
      </w:r>
      <w:r w:rsidR="77179116">
        <w:rPr/>
        <w:t xml:space="preserve"> </w:t>
      </w:r>
      <w:r w:rsidR="77179116">
        <w:rPr/>
        <w:t xml:space="preserve">             13</w:t>
      </w:r>
      <w:r w:rsidR="0BAB5C16">
        <w:rPr/>
        <w:t xml:space="preserve"> </w:t>
      </w:r>
      <w:r w:rsidR="2244B1EA">
        <w:rPr/>
        <w:t>-</w:t>
      </w:r>
      <w:r w:rsidR="73B843E2">
        <w:rPr/>
        <w:t xml:space="preserve"> </w:t>
      </w:r>
      <w:r w:rsidR="0701BEDB">
        <w:rPr/>
        <w:t>A</w:t>
      </w:r>
    </w:p>
    <w:p w:rsidR="77179116" w:rsidP="3D70CF48" w:rsidRDefault="77179116" w14:paraId="2CD5B729" w14:textId="66723E07">
      <w:pPr>
        <w:pStyle w:val="Normal"/>
      </w:pPr>
      <w:r w:rsidR="77179116">
        <w:rPr/>
        <w:t xml:space="preserve">5 </w:t>
      </w:r>
      <w:r w:rsidR="29B2CCC6">
        <w:rPr/>
        <w:t>-</w:t>
      </w:r>
      <w:r w:rsidR="77179116">
        <w:rPr/>
        <w:t xml:space="preserve"> </w:t>
      </w:r>
      <w:r w:rsidR="497878DE">
        <w:rPr/>
        <w:t>A</w:t>
      </w:r>
      <w:r w:rsidR="77179116">
        <w:rPr/>
        <w:t xml:space="preserve">              14</w:t>
      </w:r>
      <w:r w:rsidR="0BAB5C1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9F371E2">
        <w:rPr/>
        <w:t>B</w:t>
      </w:r>
    </w:p>
    <w:p w:rsidR="77179116" w:rsidP="3D70CF48" w:rsidRDefault="77179116" w14:paraId="06DDE74D" w14:textId="1AC61196">
      <w:pPr>
        <w:pStyle w:val="Normal"/>
      </w:pPr>
      <w:r w:rsidR="77179116">
        <w:rPr/>
        <w:t xml:space="preserve">6 </w:t>
      </w:r>
      <w:r w:rsidR="29B2CCC6">
        <w:rPr/>
        <w:t>-</w:t>
      </w:r>
      <w:r w:rsidR="77179116">
        <w:rPr/>
        <w:t xml:space="preserve"> </w:t>
      </w:r>
      <w:r w:rsidR="3F8719E8">
        <w:rPr/>
        <w:t>C</w:t>
      </w:r>
      <w:r w:rsidR="77179116">
        <w:rPr/>
        <w:t xml:space="preserve">         </w:t>
      </w:r>
      <w:r w:rsidR="7FC9D97E">
        <w:rPr/>
        <w:t xml:space="preserve"> </w:t>
      </w:r>
      <w:r w:rsidR="77179116">
        <w:rPr/>
        <w:t xml:space="preserve">  </w:t>
      </w:r>
      <w:r w:rsidR="780F082C">
        <w:rPr/>
        <w:t xml:space="preserve"> </w:t>
      </w:r>
      <w:r w:rsidR="77179116">
        <w:rPr/>
        <w:t xml:space="preserve"> 15</w:t>
      </w:r>
      <w:r w:rsidR="0BAB5C16">
        <w:rPr/>
        <w:t xml:space="preserve"> </w:t>
      </w:r>
      <w:r w:rsidR="6EE0C47E">
        <w:rPr/>
        <w:t>-</w:t>
      </w:r>
      <w:r w:rsidR="3C2C5717">
        <w:rPr/>
        <w:t xml:space="preserve"> </w:t>
      </w:r>
      <w:r w:rsidR="45A4E44D">
        <w:rPr/>
        <w:t>A</w:t>
      </w:r>
    </w:p>
    <w:p w:rsidR="77179116" w:rsidP="3D70CF48" w:rsidRDefault="77179116" w14:paraId="455BCF08" w14:textId="6294E3F3">
      <w:pPr>
        <w:pStyle w:val="Normal"/>
      </w:pPr>
      <w:r w:rsidR="77179116">
        <w:rPr/>
        <w:t xml:space="preserve">7 </w:t>
      </w:r>
      <w:r w:rsidR="29B2CCC6">
        <w:rPr/>
        <w:t>-</w:t>
      </w:r>
      <w:r w:rsidR="77179116">
        <w:rPr/>
        <w:t xml:space="preserve"> </w:t>
      </w:r>
      <w:r w:rsidR="61EB09C7">
        <w:rPr/>
        <w:t>B</w:t>
      </w:r>
      <w:r w:rsidR="77179116">
        <w:rPr/>
        <w:t xml:space="preserve">           </w:t>
      </w:r>
      <w:r w:rsidR="525F33E3">
        <w:rPr/>
        <w:t xml:space="preserve">  </w:t>
      </w:r>
      <w:r w:rsidR="77179116">
        <w:rPr/>
        <w:t xml:space="preserve"> 1</w:t>
      </w:r>
      <w:r w:rsidR="51AA34EF">
        <w:rPr/>
        <w:t>6</w:t>
      </w:r>
      <w:r w:rsidR="1A277C86">
        <w:rPr/>
        <w:t xml:space="preserve"> </w:t>
      </w:r>
      <w:r w:rsidR="2244B1EA">
        <w:rPr/>
        <w:t>-</w:t>
      </w:r>
      <w:r w:rsidR="3C2C5717">
        <w:rPr/>
        <w:t xml:space="preserve"> </w:t>
      </w:r>
      <w:r w:rsidR="18545E56">
        <w:rPr/>
        <w:t>B</w:t>
      </w:r>
    </w:p>
    <w:p w:rsidR="77179116" w:rsidP="3D70CF48" w:rsidRDefault="77179116" w14:paraId="46D3CDF9" w14:textId="7E1B01F5">
      <w:pPr>
        <w:pStyle w:val="Normal"/>
      </w:pPr>
      <w:r w:rsidR="77179116">
        <w:rPr/>
        <w:t xml:space="preserve">8 </w:t>
      </w:r>
      <w:r w:rsidR="6ECE59A5">
        <w:rPr/>
        <w:t>-</w:t>
      </w:r>
      <w:r w:rsidR="77179116">
        <w:rPr/>
        <w:t xml:space="preserve"> </w:t>
      </w:r>
      <w:r w:rsidR="06A1A3F1">
        <w:rPr/>
        <w:t>C</w:t>
      </w:r>
      <w:r w:rsidR="77179116">
        <w:rPr/>
        <w:t xml:space="preserve">           </w:t>
      </w:r>
      <w:r w:rsidR="2CA075F8">
        <w:rPr/>
        <w:t xml:space="preserve">  </w:t>
      </w:r>
      <w:r w:rsidR="77179116">
        <w:rPr/>
        <w:t xml:space="preserve"> </w:t>
      </w:r>
      <w:r w:rsidR="24E9FA4A">
        <w:rPr/>
        <w:t>17</w:t>
      </w:r>
      <w:r w:rsidR="1A277C86">
        <w:rPr/>
        <w:t xml:space="preserve"> </w:t>
      </w:r>
      <w:r w:rsidR="1438B3F7">
        <w:rPr/>
        <w:t>-</w:t>
      </w:r>
      <w:r w:rsidR="71672A0D">
        <w:rPr/>
        <w:t xml:space="preserve"> </w:t>
      </w:r>
      <w:r w:rsidR="36658D07">
        <w:rPr/>
        <w:t>B</w:t>
      </w:r>
    </w:p>
    <w:p w:rsidR="77179116" w:rsidP="3D70CF48" w:rsidRDefault="77179116" w14:paraId="2667A827" w14:textId="5993AD52">
      <w:pPr>
        <w:pStyle w:val="Normal"/>
      </w:pPr>
      <w:r w:rsidR="77179116">
        <w:rPr/>
        <w:t xml:space="preserve">9 </w:t>
      </w:r>
      <w:r w:rsidR="6ECE59A5">
        <w:rPr/>
        <w:t>-</w:t>
      </w:r>
      <w:r w:rsidR="77179116">
        <w:rPr/>
        <w:t xml:space="preserve"> </w:t>
      </w:r>
      <w:r w:rsidR="203E2FCB">
        <w:rPr/>
        <w:t>B</w:t>
      </w:r>
      <w:r w:rsidR="77179116">
        <w:rPr/>
        <w:t xml:space="preserve">              </w:t>
      </w:r>
      <w:r w:rsidR="015C8FEE">
        <w:rPr/>
        <w:t>18</w:t>
      </w:r>
      <w:r w:rsidR="35147278">
        <w:rPr/>
        <w:t xml:space="preserve"> </w:t>
      </w:r>
      <w:r w:rsidR="1438B3F7">
        <w:rPr/>
        <w:t>-</w:t>
      </w:r>
      <w:r w:rsidR="03EE9E5A">
        <w:rPr/>
        <w:t xml:space="preserve"> </w:t>
      </w:r>
      <w:r w:rsidR="7E435F52">
        <w:rPr/>
        <w:t>C</w:t>
      </w:r>
    </w:p>
    <w:p w:rsidR="3D70CF48" w:rsidP="3D70CF48" w:rsidRDefault="3D70CF48" w14:paraId="5849BA9A" w14:textId="19E4D35C">
      <w:pPr>
        <w:pStyle w:val="Normal"/>
      </w:pPr>
    </w:p>
    <w:sectPr w:rsidRPr="00C752E8" w:rsidR="00F14167" w:rsidSect="00492D7A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80" w:rsidP="005A20E2" w:rsidRDefault="00343280" w14:paraId="276EC0DB" w14:textId="77777777">
      <w:pPr>
        <w:spacing w:after="0"/>
      </w:pPr>
      <w:r>
        <w:separator/>
      </w:r>
    </w:p>
    <w:p w:rsidR="00343280" w:rsidRDefault="00343280" w14:paraId="5EE96900" w14:textId="77777777"/>
    <w:p w:rsidR="00343280" w:rsidP="009B4773" w:rsidRDefault="00343280" w14:paraId="3B6DFDDE" w14:textId="77777777"/>
    <w:p w:rsidR="00343280" w:rsidP="00513832" w:rsidRDefault="00343280" w14:paraId="05B0F176" w14:textId="77777777"/>
  </w:endnote>
  <w:endnote w:type="continuationSeparator" w:id="0">
    <w:p w:rsidR="00343280" w:rsidP="005A20E2" w:rsidRDefault="00343280" w14:paraId="62C01B29" w14:textId="77777777">
      <w:pPr>
        <w:spacing w:after="0"/>
      </w:pPr>
      <w:r>
        <w:continuationSeparator/>
      </w:r>
    </w:p>
    <w:p w:rsidR="00343280" w:rsidRDefault="00343280" w14:paraId="7EDEED80" w14:textId="77777777"/>
    <w:p w:rsidR="00343280" w:rsidP="009B4773" w:rsidRDefault="00343280" w14:paraId="494A4022" w14:textId="77777777"/>
    <w:p w:rsidR="00343280" w:rsidP="00513832" w:rsidRDefault="00343280" w14:paraId="408B434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B57756" w:rsidP="00F8411A" w:rsidRDefault="00FB357E" w14:paraId="5EC260C5" w14:textId="06AE2192">
    <w:pPr>
      <w:pStyle w:val="Rodap"/>
    </w:pPr>
    <w:sdt>
      <w:sdtPr>
        <w:alias w:val="Data do Relatório"/>
        <w:tag w:val=""/>
        <w:id w:val="-1485464670"/>
        <w:placeholder>
          <w:docPart w:val="29ACB04C963846CBA30A1AFA9B768DB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F8411A" w:rsidR="00B85CFB">
          <w:rPr>
            <w:rStyle w:val="TextodoEspaoReservado"/>
            <w:color w:val="595959" w:themeColor="text1" w:themeTint="A6"/>
            <w:lang w:bidi="pt-BR"/>
          </w:rPr>
          <w:t>Data do Relatório</w:t>
        </w:r>
      </w:sdtContent>
    </w:sdt>
    <w:r w:rsidRPr="00F8411A" w:rsidR="00B57756">
      <w:rPr>
        <w:lang w:bidi="pt-BR"/>
      </w:rPr>
      <w:tab/>
    </w:r>
    <w:r w:rsidRPr="00F8411A" w:rsidR="00B57756">
      <w:rPr>
        <w:lang w:bidi="pt-BR"/>
      </w:rPr>
      <w:fldChar w:fldCharType="begin"/>
    </w:r>
    <w:r w:rsidRPr="00F8411A" w:rsidR="00B57756">
      <w:rPr>
        <w:lang w:bidi="pt-BR"/>
      </w:rPr>
      <w:instrText xml:space="preserve"> PAGE   \* MERGEFORMAT </w:instrText>
    </w:r>
    <w:r w:rsidRPr="00F8411A" w:rsidR="00B57756">
      <w:rPr>
        <w:lang w:bidi="pt-BR"/>
      </w:rPr>
      <w:fldChar w:fldCharType="separate"/>
    </w:r>
    <w:r>
      <w:rPr>
        <w:noProof/>
        <w:lang w:bidi="pt-BR"/>
      </w:rPr>
      <w:t>6</w:t>
    </w:r>
    <w:r w:rsidRPr="00F8411A" w:rsidR="00B57756">
      <w:rPr>
        <w:lang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F8411A" w:rsidR="005854DB" w:rsidP="005854DB" w:rsidRDefault="00FB357E" w14:paraId="353BB238" w14:textId="235FFFE7">
    <w:pPr>
      <w:pStyle w:val="Rodap"/>
    </w:pPr>
    <w:sdt>
      <w:sdtPr>
        <w:alias w:val="Data do Relatório"/>
        <w:tag w:val=""/>
        <w:id w:val="-1095781852"/>
        <w:placeholder>
          <w:docPart w:val="C1DBFBF8809446519825A69E6356C2F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B85CFB" w:rsidR="001C2B11">
          <w:rPr>
            <w:lang w:bidi="pt-BR"/>
          </w:rPr>
          <w:t>O que fazemos?</w:t>
        </w:r>
      </w:sdtContent>
    </w:sdt>
    <w:r w:rsidRPr="00F8411A" w:rsidR="005854DB">
      <w:rPr>
        <w:lang w:bidi="pt-BR"/>
      </w:rPr>
      <w:tab/>
    </w:r>
    <w:r w:rsidRPr="00F8411A" w:rsidR="005854DB">
      <w:rPr>
        <w:lang w:bidi="pt-BR"/>
      </w:rPr>
      <w:fldChar w:fldCharType="begin"/>
    </w:r>
    <w:r w:rsidRPr="00F8411A" w:rsidR="005854DB">
      <w:rPr>
        <w:lang w:bidi="pt-BR"/>
      </w:rPr>
      <w:instrText xml:space="preserve"> PAGE   \* MERGEFORMAT </w:instrText>
    </w:r>
    <w:r w:rsidRPr="00F8411A" w:rsidR="005854DB">
      <w:rPr>
        <w:lang w:bidi="pt-BR"/>
      </w:rPr>
      <w:fldChar w:fldCharType="separate"/>
    </w:r>
    <w:r>
      <w:rPr>
        <w:noProof/>
        <w:lang w:bidi="pt-BR"/>
      </w:rPr>
      <w:t>1</w:t>
    </w:r>
    <w:r w:rsidRPr="00F8411A" w:rsidR="005854DB"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80" w:rsidP="005A20E2" w:rsidRDefault="00343280" w14:paraId="22E905A1" w14:textId="77777777">
      <w:pPr>
        <w:spacing w:after="0"/>
      </w:pPr>
      <w:r>
        <w:separator/>
      </w:r>
    </w:p>
    <w:p w:rsidR="00343280" w:rsidRDefault="00343280" w14:paraId="6089BB97" w14:textId="77777777"/>
    <w:p w:rsidR="00343280" w:rsidP="009B4773" w:rsidRDefault="00343280" w14:paraId="1EEE8259" w14:textId="77777777"/>
    <w:p w:rsidR="00343280" w:rsidP="00513832" w:rsidRDefault="00343280" w14:paraId="3F0B58CA" w14:textId="77777777"/>
  </w:footnote>
  <w:footnote w:type="continuationSeparator" w:id="0">
    <w:p w:rsidR="00343280" w:rsidP="005A20E2" w:rsidRDefault="00343280" w14:paraId="66316EC9" w14:textId="77777777">
      <w:pPr>
        <w:spacing w:after="0"/>
      </w:pPr>
      <w:r>
        <w:continuationSeparator/>
      </w:r>
    </w:p>
    <w:p w:rsidR="00343280" w:rsidRDefault="00343280" w14:paraId="1173FF6C" w14:textId="77777777"/>
    <w:p w:rsidR="00343280" w:rsidP="009B4773" w:rsidRDefault="00343280" w14:paraId="2A1A8304" w14:textId="77777777"/>
    <w:p w:rsidR="00343280" w:rsidP="00513832" w:rsidRDefault="00343280" w14:paraId="5620ED7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p w:rsidRPr="005854DB" w:rsidR="005854DB" w:rsidP="00A67285" w:rsidRDefault="00FB357E" w14:paraId="52B9D8FE" w14:textId="058D7B94">
    <w:pPr>
      <w:pStyle w:val="Cabealho"/>
    </w:pPr>
    <w:sdt>
      <w:sdtPr>
        <w:rPr>
          <w:rStyle w:val="nfaseSutil"/>
        </w:rPr>
        <w:alias w:val="Cargo"/>
        <w:tag w:val=""/>
        <w:id w:val="1367024086"/>
        <w:placeholder>
          <w:docPart w:val="888AA2A4EF6A425BAEA82D61BC1A24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nfaseSutil"/>
        </w:rPr>
      </w:sdtEndPr>
      <w:sdtContent>
        <w:r w:rsidR="00F14167">
          <w:rPr>
            <w:rStyle w:val="nfaseSutil"/>
          </w:rPr>
          <w:t>Lista de Exercícios de Linux</w:t>
        </w:r>
      </w:sdtContent>
    </w:sdt>
    <w:r w:rsidRPr="00A67285" w:rsidR="005854DB">
      <w:rPr>
        <w:rStyle w:val="nfaseSutil"/>
        <w:lang w:bidi="pt-BR"/>
      </w:rPr>
      <w:br/>
    </w:r>
    <w:sdt>
      <w:sdtPr>
        <w:alias w:val="Subtítulo"/>
        <w:tag w:val=""/>
        <w:id w:val="1852067448"/>
        <w:placeholder>
          <w:docPart w:val="6206535AF8024AC4985B60CF86DA304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Pr="005854DB" w:rsidR="005854DB">
          <w:rPr>
            <w:lang w:bidi="pt-BR"/>
          </w:rPr>
          <w:t xml:space="preserve">Lista de Verificação de Inicialização </w:t>
        </w:r>
      </w:sdtContent>
    </w:sdt>
    <w:r w:rsidR="005854DB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E19E544" wp14:editId="427D4F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P="0003123C" w:rsidRDefault="005854DB" w14:paraId="6D82C23C" w14:textId="77777777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DF7127">
            <v:shapetype id="_x0000_t202" coordsize="21600,21600" o:spt="202" path="m,l,21600r21600,l21600,xe" w14:anchorId="7E19E544">
              <v:stroke joinstyle="miter"/>
              <v:path gradientshapeok="t" o:connecttype="rect"/>
            </v:shapetype>
            <v:shape id="Caixa de texto 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spid="_x0000_s1026" fillcolor="#f0cda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">
              <v:fill opacity="32896f"/>
              <v:textbox inset="20mm,8mm">
                <w:txbxContent>
                  <w:p w:rsidR="005854DB" w:rsidP="0003123C" w:rsidRDefault="005854DB" w14:paraId="672A6659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854DB" w:rsidP="00A67285" w:rsidRDefault="005854DB" w14:paraId="4E48A5B9" w14:textId="77777777">
    <w:pPr>
      <w:pStyle w:val="Cabealho"/>
      <w:spacing w:after="0"/>
    </w:pPr>
    <w:r>
      <w:rPr>
        <w:noProof/>
        <w:lang w:eastAsia="pt-BR"/>
      </w:rPr>
      <w:drawing>
        <wp:anchor distT="0" distB="0" distL="114300" distR="114300" simplePos="0" relativeHeight="251698176" behindDoc="1" locked="0" layoutInCell="1" allowOverlap="1" wp14:anchorId="5C50536A" wp14:editId="109CE17A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Imagem 5" descr="As mãos e os documentos de pesso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neokoeBy" int2:invalidationBookmarkName="" int2:hashCode="mZo0GdmVnTw5sR" int2:id="nobd0KFO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hint="default" w:ascii="Courier New" w:hAnsi="Courier New" w:cs="Courier New"/>
        <w:color w:val="107082" w:themeColor="accent2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254CD7"/>
    <w:multiLevelType w:val="multilevel"/>
    <w:tmpl w:val="138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hint="default" w:ascii="Symbol" w:hAnsi="Symbol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3701E6B"/>
    <w:multiLevelType w:val="multilevel"/>
    <w:tmpl w:val="3AC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4B3777F"/>
    <w:multiLevelType w:val="multilevel"/>
    <w:tmpl w:val="4BE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7946CAB"/>
    <w:multiLevelType w:val="multilevel"/>
    <w:tmpl w:val="378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09151A37"/>
    <w:multiLevelType w:val="multilevel"/>
    <w:tmpl w:val="DFF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A9A7759"/>
    <w:multiLevelType w:val="multilevel"/>
    <w:tmpl w:val="D88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FE857EE"/>
    <w:multiLevelType w:val="multilevel"/>
    <w:tmpl w:val="131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0CE6157"/>
    <w:multiLevelType w:val="multilevel"/>
    <w:tmpl w:val="39E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13E3BEB"/>
    <w:multiLevelType w:val="multilevel"/>
    <w:tmpl w:val="C7E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3DE5099"/>
    <w:multiLevelType w:val="multilevel"/>
    <w:tmpl w:val="7CA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45F2ECC"/>
    <w:multiLevelType w:val="multilevel"/>
    <w:tmpl w:val="208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54C2D48"/>
    <w:multiLevelType w:val="multilevel"/>
    <w:tmpl w:val="C80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86D30FB"/>
    <w:multiLevelType w:val="multilevel"/>
    <w:tmpl w:val="8B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955017C"/>
    <w:multiLevelType w:val="multilevel"/>
    <w:tmpl w:val="3B2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hint="default" w:ascii="Symbol" w:hAnsi="Symbol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9585C"/>
    <w:multiLevelType w:val="multilevel"/>
    <w:tmpl w:val="2CD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1E2C3F40"/>
    <w:multiLevelType w:val="multilevel"/>
    <w:tmpl w:val="808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00F1ADD"/>
    <w:multiLevelType w:val="multilevel"/>
    <w:tmpl w:val="A01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38D1C95"/>
    <w:multiLevelType w:val="multilevel"/>
    <w:tmpl w:val="5BD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7D718B9"/>
    <w:multiLevelType w:val="multilevel"/>
    <w:tmpl w:val="5DB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29513540"/>
    <w:multiLevelType w:val="multilevel"/>
    <w:tmpl w:val="210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2B1E540E"/>
    <w:multiLevelType w:val="multilevel"/>
    <w:tmpl w:val="B36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2D2D48E7"/>
    <w:multiLevelType w:val="multilevel"/>
    <w:tmpl w:val="EDA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hint="default" w:ascii="Symbol" w:hAnsi="Symbol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A3C28"/>
    <w:multiLevelType w:val="multilevel"/>
    <w:tmpl w:val="059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2F8D6A62"/>
    <w:multiLevelType w:val="multilevel"/>
    <w:tmpl w:val="FCA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33795CF8"/>
    <w:multiLevelType w:val="multilevel"/>
    <w:tmpl w:val="B24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5A828B9"/>
    <w:multiLevelType w:val="multilevel"/>
    <w:tmpl w:val="1C8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6EF2D61"/>
    <w:multiLevelType w:val="multilevel"/>
    <w:tmpl w:val="547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3C181701"/>
    <w:multiLevelType w:val="multilevel"/>
    <w:tmpl w:val="806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3E31159B"/>
    <w:multiLevelType w:val="multilevel"/>
    <w:tmpl w:val="194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2963F06"/>
    <w:multiLevelType w:val="multilevel"/>
    <w:tmpl w:val="1EF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5AA4C1F"/>
    <w:multiLevelType w:val="multilevel"/>
    <w:tmpl w:val="0CF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A41523F"/>
    <w:multiLevelType w:val="multilevel"/>
    <w:tmpl w:val="DEA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D864479"/>
    <w:multiLevelType w:val="multilevel"/>
    <w:tmpl w:val="256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0A62F1D"/>
    <w:multiLevelType w:val="multilevel"/>
    <w:tmpl w:val="65F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5C40A47"/>
    <w:multiLevelType w:val="multilevel"/>
    <w:tmpl w:val="CF7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57201F3C"/>
    <w:multiLevelType w:val="multilevel"/>
    <w:tmpl w:val="FCE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5C160349"/>
    <w:multiLevelType w:val="multilevel"/>
    <w:tmpl w:val="706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3796A80"/>
    <w:multiLevelType w:val="multilevel"/>
    <w:tmpl w:val="F95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3C84493"/>
    <w:multiLevelType w:val="multilevel"/>
    <w:tmpl w:val="FE0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4DC11E5"/>
    <w:multiLevelType w:val="multilevel"/>
    <w:tmpl w:val="52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6CE355E"/>
    <w:multiLevelType w:val="multilevel"/>
    <w:tmpl w:val="3C1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1DA0864"/>
    <w:multiLevelType w:val="multilevel"/>
    <w:tmpl w:val="402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1E0686A"/>
    <w:multiLevelType w:val="multilevel"/>
    <w:tmpl w:val="0A3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2B007C0"/>
    <w:multiLevelType w:val="multilevel"/>
    <w:tmpl w:val="E4C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76057DFF"/>
    <w:multiLevelType w:val="multilevel"/>
    <w:tmpl w:val="DA6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7663188F"/>
    <w:multiLevelType w:val="multilevel"/>
    <w:tmpl w:val="A90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7AC36198"/>
    <w:multiLevelType w:val="multilevel"/>
    <w:tmpl w:val="B50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C2B5672"/>
    <w:multiLevelType w:val="multilevel"/>
    <w:tmpl w:val="3ED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8"/>
  </w:num>
  <w:num w:numId="5">
    <w:abstractNumId w:val="3"/>
  </w:num>
  <w:num w:numId="6">
    <w:abstractNumId w:val="41"/>
  </w:num>
  <w:num w:numId="7">
    <w:abstractNumId w:val="0"/>
  </w:num>
  <w:num w:numId="8">
    <w:abstractNumId w:val="12"/>
  </w:num>
  <w:num w:numId="9">
    <w:abstractNumId w:val="36"/>
  </w:num>
  <w:num w:numId="10">
    <w:abstractNumId w:val="18"/>
  </w:num>
  <w:num w:numId="11">
    <w:abstractNumId w:val="13"/>
  </w:num>
  <w:num w:numId="12">
    <w:abstractNumId w:val="39"/>
  </w:num>
  <w:num w:numId="13">
    <w:abstractNumId w:val="47"/>
  </w:num>
  <w:num w:numId="14">
    <w:abstractNumId w:val="44"/>
  </w:num>
  <w:num w:numId="15">
    <w:abstractNumId w:val="51"/>
  </w:num>
  <w:num w:numId="16">
    <w:abstractNumId w:val="34"/>
  </w:num>
  <w:num w:numId="17">
    <w:abstractNumId w:val="15"/>
  </w:num>
  <w:num w:numId="18">
    <w:abstractNumId w:val="32"/>
  </w:num>
  <w:num w:numId="19">
    <w:abstractNumId w:val="11"/>
  </w:num>
  <w:num w:numId="20">
    <w:abstractNumId w:val="23"/>
  </w:num>
  <w:num w:numId="21">
    <w:abstractNumId w:val="49"/>
  </w:num>
  <w:num w:numId="22">
    <w:abstractNumId w:val="24"/>
  </w:num>
  <w:num w:numId="23">
    <w:abstractNumId w:val="16"/>
  </w:num>
  <w:num w:numId="24">
    <w:abstractNumId w:val="42"/>
  </w:num>
  <w:num w:numId="25">
    <w:abstractNumId w:val="31"/>
  </w:num>
  <w:num w:numId="26">
    <w:abstractNumId w:val="8"/>
  </w:num>
  <w:num w:numId="27">
    <w:abstractNumId w:val="27"/>
  </w:num>
  <w:num w:numId="28">
    <w:abstractNumId w:val="53"/>
  </w:num>
  <w:num w:numId="29">
    <w:abstractNumId w:val="33"/>
  </w:num>
  <w:num w:numId="30">
    <w:abstractNumId w:val="37"/>
  </w:num>
  <w:num w:numId="31">
    <w:abstractNumId w:val="48"/>
  </w:num>
  <w:num w:numId="32">
    <w:abstractNumId w:val="55"/>
  </w:num>
  <w:num w:numId="33">
    <w:abstractNumId w:val="40"/>
  </w:num>
  <w:num w:numId="34">
    <w:abstractNumId w:val="14"/>
  </w:num>
  <w:num w:numId="35">
    <w:abstractNumId w:val="38"/>
  </w:num>
  <w:num w:numId="36">
    <w:abstractNumId w:val="35"/>
  </w:num>
  <w:num w:numId="37">
    <w:abstractNumId w:val="22"/>
  </w:num>
  <w:num w:numId="38">
    <w:abstractNumId w:val="9"/>
  </w:num>
  <w:num w:numId="39">
    <w:abstractNumId w:val="26"/>
  </w:num>
  <w:num w:numId="40">
    <w:abstractNumId w:val="43"/>
  </w:num>
  <w:num w:numId="41">
    <w:abstractNumId w:val="17"/>
  </w:num>
  <w:num w:numId="42">
    <w:abstractNumId w:val="6"/>
  </w:num>
  <w:num w:numId="43">
    <w:abstractNumId w:val="10"/>
  </w:num>
  <w:num w:numId="44">
    <w:abstractNumId w:val="54"/>
  </w:num>
  <w:num w:numId="45">
    <w:abstractNumId w:val="50"/>
  </w:num>
  <w:num w:numId="46">
    <w:abstractNumId w:val="46"/>
  </w:num>
  <w:num w:numId="47">
    <w:abstractNumId w:val="30"/>
  </w:num>
  <w:num w:numId="48">
    <w:abstractNumId w:val="7"/>
  </w:num>
  <w:num w:numId="49">
    <w:abstractNumId w:val="52"/>
  </w:num>
  <w:num w:numId="50">
    <w:abstractNumId w:val="20"/>
  </w:num>
  <w:num w:numId="51">
    <w:abstractNumId w:val="45"/>
  </w:num>
  <w:num w:numId="52">
    <w:abstractNumId w:val="21"/>
  </w:num>
  <w:num w:numId="53">
    <w:abstractNumId w:val="2"/>
  </w:num>
  <w:num w:numId="54">
    <w:abstractNumId w:val="29"/>
  </w:num>
  <w:num w:numId="55">
    <w:abstractNumId w:val="25"/>
  </w:num>
  <w:num w:numId="56">
    <w:abstractNumId w:val="1"/>
  </w:num>
  <w:numIdMacAtCleanup w:val="5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67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1983"/>
    <w:rsid w:val="001155CE"/>
    <w:rsid w:val="001225D9"/>
    <w:rsid w:val="00124370"/>
    <w:rsid w:val="00134BD7"/>
    <w:rsid w:val="00160392"/>
    <w:rsid w:val="001A5429"/>
    <w:rsid w:val="001C2B11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03A92"/>
    <w:rsid w:val="0031130D"/>
    <w:rsid w:val="00314A6F"/>
    <w:rsid w:val="00334394"/>
    <w:rsid w:val="00343280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14A1D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91DA6"/>
    <w:rsid w:val="005A20E2"/>
    <w:rsid w:val="005B6A1A"/>
    <w:rsid w:val="005D2146"/>
    <w:rsid w:val="005F120E"/>
    <w:rsid w:val="005F6388"/>
    <w:rsid w:val="006329E1"/>
    <w:rsid w:val="00633E73"/>
    <w:rsid w:val="00655308"/>
    <w:rsid w:val="00664450"/>
    <w:rsid w:val="00685B4E"/>
    <w:rsid w:val="006936EB"/>
    <w:rsid w:val="0069455D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15E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00254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85CFB"/>
    <w:rsid w:val="00BA2A38"/>
    <w:rsid w:val="00BA31C4"/>
    <w:rsid w:val="00BB02E6"/>
    <w:rsid w:val="00BD0C60"/>
    <w:rsid w:val="00C05C44"/>
    <w:rsid w:val="00C17BCF"/>
    <w:rsid w:val="00C3246A"/>
    <w:rsid w:val="00C65564"/>
    <w:rsid w:val="00C752E8"/>
    <w:rsid w:val="00CA61D8"/>
    <w:rsid w:val="00CD1D98"/>
    <w:rsid w:val="00CF1267"/>
    <w:rsid w:val="00D11CF0"/>
    <w:rsid w:val="00D12DDF"/>
    <w:rsid w:val="00D13200"/>
    <w:rsid w:val="00D26769"/>
    <w:rsid w:val="00D27AF8"/>
    <w:rsid w:val="00D6543F"/>
    <w:rsid w:val="00D74E0C"/>
    <w:rsid w:val="00D757E9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02A80"/>
    <w:rsid w:val="00E16215"/>
    <w:rsid w:val="00E31650"/>
    <w:rsid w:val="00E35169"/>
    <w:rsid w:val="00E41835"/>
    <w:rsid w:val="00E53724"/>
    <w:rsid w:val="00E552C8"/>
    <w:rsid w:val="00E75006"/>
    <w:rsid w:val="00E84350"/>
    <w:rsid w:val="00E85863"/>
    <w:rsid w:val="00E91AE4"/>
    <w:rsid w:val="00EA431D"/>
    <w:rsid w:val="00EC4BCD"/>
    <w:rsid w:val="00F14167"/>
    <w:rsid w:val="00F217D3"/>
    <w:rsid w:val="00F33F5E"/>
    <w:rsid w:val="00F60840"/>
    <w:rsid w:val="00F75B86"/>
    <w:rsid w:val="00F77933"/>
    <w:rsid w:val="00F8411A"/>
    <w:rsid w:val="00FB357E"/>
    <w:rsid w:val="00FC1405"/>
    <w:rsid w:val="00FF0913"/>
    <w:rsid w:val="00FF7EFE"/>
    <w:rsid w:val="015C8FEE"/>
    <w:rsid w:val="017F47A6"/>
    <w:rsid w:val="03EE9E5A"/>
    <w:rsid w:val="040CF22F"/>
    <w:rsid w:val="06A080DF"/>
    <w:rsid w:val="06A1A3F1"/>
    <w:rsid w:val="0701BEDB"/>
    <w:rsid w:val="08631DFB"/>
    <w:rsid w:val="0929D90A"/>
    <w:rsid w:val="0929DB52"/>
    <w:rsid w:val="09D9844D"/>
    <w:rsid w:val="0B1B88EC"/>
    <w:rsid w:val="0B22B938"/>
    <w:rsid w:val="0B259174"/>
    <w:rsid w:val="0BAB5C16"/>
    <w:rsid w:val="0CB14B35"/>
    <w:rsid w:val="0D6C7EF0"/>
    <w:rsid w:val="0D6F8A8F"/>
    <w:rsid w:val="0E68A633"/>
    <w:rsid w:val="0E81DCA5"/>
    <w:rsid w:val="0FE3DF29"/>
    <w:rsid w:val="0FFDB56B"/>
    <w:rsid w:val="100F64AF"/>
    <w:rsid w:val="106D4BAF"/>
    <w:rsid w:val="127761E7"/>
    <w:rsid w:val="13EFDBD0"/>
    <w:rsid w:val="1438B3F7"/>
    <w:rsid w:val="15F5363B"/>
    <w:rsid w:val="17A0C2E0"/>
    <w:rsid w:val="17FC7198"/>
    <w:rsid w:val="18545E56"/>
    <w:rsid w:val="19345D29"/>
    <w:rsid w:val="19D7D13E"/>
    <w:rsid w:val="19F371E2"/>
    <w:rsid w:val="1A277C86"/>
    <w:rsid w:val="1B72B5E4"/>
    <w:rsid w:val="1CB105CE"/>
    <w:rsid w:val="1D30C3C7"/>
    <w:rsid w:val="1EA9B2E4"/>
    <w:rsid w:val="1F083D9D"/>
    <w:rsid w:val="1F3B4D64"/>
    <w:rsid w:val="203E2FCB"/>
    <w:rsid w:val="20C995E4"/>
    <w:rsid w:val="20D4BF3A"/>
    <w:rsid w:val="219A9682"/>
    <w:rsid w:val="2244B1EA"/>
    <w:rsid w:val="22455F42"/>
    <w:rsid w:val="22FB71C1"/>
    <w:rsid w:val="232CF495"/>
    <w:rsid w:val="23D18BA7"/>
    <w:rsid w:val="24308F76"/>
    <w:rsid w:val="24501E03"/>
    <w:rsid w:val="24E9FA4A"/>
    <w:rsid w:val="257C7294"/>
    <w:rsid w:val="2590E828"/>
    <w:rsid w:val="25E6B4A2"/>
    <w:rsid w:val="26FECFD8"/>
    <w:rsid w:val="2759981E"/>
    <w:rsid w:val="28D909E7"/>
    <w:rsid w:val="28E4A2DC"/>
    <w:rsid w:val="290EC82D"/>
    <w:rsid w:val="292EF621"/>
    <w:rsid w:val="299A26F5"/>
    <w:rsid w:val="29B2CCC6"/>
    <w:rsid w:val="29E0AD63"/>
    <w:rsid w:val="2C608F60"/>
    <w:rsid w:val="2CA075F8"/>
    <w:rsid w:val="2E03CEE3"/>
    <w:rsid w:val="2EC98213"/>
    <w:rsid w:val="2F1277C9"/>
    <w:rsid w:val="2F326BA3"/>
    <w:rsid w:val="2FF4C026"/>
    <w:rsid w:val="3129ECC2"/>
    <w:rsid w:val="31D19E16"/>
    <w:rsid w:val="335A6FB5"/>
    <w:rsid w:val="33615DB4"/>
    <w:rsid w:val="34C9C7F8"/>
    <w:rsid w:val="35147278"/>
    <w:rsid w:val="357CA6AA"/>
    <w:rsid w:val="35D03890"/>
    <w:rsid w:val="36658D07"/>
    <w:rsid w:val="376CE6A9"/>
    <w:rsid w:val="378A079A"/>
    <w:rsid w:val="385B84A8"/>
    <w:rsid w:val="38ABA7B1"/>
    <w:rsid w:val="39701E90"/>
    <w:rsid w:val="3A7EA054"/>
    <w:rsid w:val="3AEE1F71"/>
    <w:rsid w:val="3C2C5717"/>
    <w:rsid w:val="3C46F524"/>
    <w:rsid w:val="3C49288D"/>
    <w:rsid w:val="3C5F8711"/>
    <w:rsid w:val="3C8C4D48"/>
    <w:rsid w:val="3D135137"/>
    <w:rsid w:val="3D70CF48"/>
    <w:rsid w:val="3D81C3B4"/>
    <w:rsid w:val="3DD45177"/>
    <w:rsid w:val="3E703002"/>
    <w:rsid w:val="3F46FB57"/>
    <w:rsid w:val="3F8719E8"/>
    <w:rsid w:val="3FD2FB81"/>
    <w:rsid w:val="4104AA80"/>
    <w:rsid w:val="414EF3D2"/>
    <w:rsid w:val="41DF5B8E"/>
    <w:rsid w:val="41E4294B"/>
    <w:rsid w:val="422877A1"/>
    <w:rsid w:val="423AB5B5"/>
    <w:rsid w:val="4261ABFC"/>
    <w:rsid w:val="43EF4577"/>
    <w:rsid w:val="453034AC"/>
    <w:rsid w:val="45A4E44D"/>
    <w:rsid w:val="45E571EC"/>
    <w:rsid w:val="485E0052"/>
    <w:rsid w:val="49590DF4"/>
    <w:rsid w:val="497878DE"/>
    <w:rsid w:val="4A69B991"/>
    <w:rsid w:val="4AB31558"/>
    <w:rsid w:val="4D2A5FEA"/>
    <w:rsid w:val="4D3A87C3"/>
    <w:rsid w:val="4D65F1FD"/>
    <w:rsid w:val="4DB533D6"/>
    <w:rsid w:val="4E433DD2"/>
    <w:rsid w:val="5083EF26"/>
    <w:rsid w:val="51440A05"/>
    <w:rsid w:val="5182B61D"/>
    <w:rsid w:val="51AA34EF"/>
    <w:rsid w:val="525F33E3"/>
    <w:rsid w:val="5266C8FC"/>
    <w:rsid w:val="53BF37A3"/>
    <w:rsid w:val="53F579BA"/>
    <w:rsid w:val="55162309"/>
    <w:rsid w:val="5834FEF0"/>
    <w:rsid w:val="583DD084"/>
    <w:rsid w:val="59750124"/>
    <w:rsid w:val="5A81AB8D"/>
    <w:rsid w:val="5B377FCB"/>
    <w:rsid w:val="5BB40D9B"/>
    <w:rsid w:val="5C98D321"/>
    <w:rsid w:val="5CC60B2D"/>
    <w:rsid w:val="5D39C81E"/>
    <w:rsid w:val="5E30AAEE"/>
    <w:rsid w:val="5F07C325"/>
    <w:rsid w:val="5F474F7C"/>
    <w:rsid w:val="5F6068BB"/>
    <w:rsid w:val="61EB09C7"/>
    <w:rsid w:val="629AA6B6"/>
    <w:rsid w:val="634DD775"/>
    <w:rsid w:val="655C743C"/>
    <w:rsid w:val="65A153B1"/>
    <w:rsid w:val="65B412ED"/>
    <w:rsid w:val="669178B4"/>
    <w:rsid w:val="671908DA"/>
    <w:rsid w:val="67E7F8AD"/>
    <w:rsid w:val="69E8249C"/>
    <w:rsid w:val="6A20459B"/>
    <w:rsid w:val="6A3368FB"/>
    <w:rsid w:val="6A6BB136"/>
    <w:rsid w:val="6A6EBC64"/>
    <w:rsid w:val="6B7F03A6"/>
    <w:rsid w:val="6ECE59A5"/>
    <w:rsid w:val="6EE0C47E"/>
    <w:rsid w:val="6F143C6B"/>
    <w:rsid w:val="6F5D5736"/>
    <w:rsid w:val="71672A0D"/>
    <w:rsid w:val="72A11F9A"/>
    <w:rsid w:val="72EEAA31"/>
    <w:rsid w:val="73B843E2"/>
    <w:rsid w:val="74797A6B"/>
    <w:rsid w:val="74ED6E55"/>
    <w:rsid w:val="77179116"/>
    <w:rsid w:val="780F082C"/>
    <w:rsid w:val="786D4912"/>
    <w:rsid w:val="794EB26C"/>
    <w:rsid w:val="7B5D68A6"/>
    <w:rsid w:val="7C7DACAE"/>
    <w:rsid w:val="7D5C15DB"/>
    <w:rsid w:val="7E435F52"/>
    <w:rsid w:val="7FB4B35A"/>
    <w:rsid w:val="7FC9D97E"/>
    <w:rsid w:val="7FD6B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1141E4"/>
  <w15:chartTrackingRefBased/>
  <w15:docId w15:val="{A544B529-BDF0-46F0-B916-77AA6B1E4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854DB"/>
    <w:pPr>
      <w:keepNext/>
      <w:keepLines/>
      <w:pBdr>
        <w:bottom w:val="single" w:color="F0CDA1" w:themeColor="accent1" w:sz="24" w:space="4"/>
      </w:pBdr>
      <w:spacing w:before="360"/>
      <w:outlineLvl w:val="0"/>
    </w:pPr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E29E4A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styleId="CabealhoChar" w:customStyle="1">
    <w:name w:val="Cabeçalho Char"/>
    <w:basedOn w:val="Fontepargpadro"/>
    <w:link w:val="Cabealho"/>
    <w:uiPriority w:val="99"/>
    <w:rsid w:val="00A67285"/>
    <w:rPr>
      <w:rFonts w:cstheme="minorHAnsi"/>
      <w:i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color="F0CDA1" w:themeColor="accent1" w:sz="8" w:space="1"/>
      </w:pBdr>
      <w:tabs>
        <w:tab w:val="right" w:pos="10080"/>
      </w:tabs>
      <w:spacing w:after="0" w:line="240" w:lineRule="auto"/>
    </w:pPr>
    <w:rPr>
      <w:sz w:val="18"/>
    </w:rPr>
  </w:style>
  <w:style w:type="character" w:styleId="RodapChar" w:customStyle="1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54DB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styleId="SubttuloChar" w:customStyle="1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styleId="Ttulo1Char" w:customStyle="1">
    <w:name w:val="Título 1 Char"/>
    <w:basedOn w:val="Fontepargpadro"/>
    <w:link w:val="Ttulo1"/>
    <w:uiPriority w:val="9"/>
    <w:rsid w:val="005854DB"/>
    <w:rPr>
      <w:rFonts w:asciiTheme="majorHAnsi" w:hAnsiTheme="majorHAnsi" w:eastAsiaTheme="majorEastAsia" w:cstheme="majorBidi"/>
      <w:b/>
      <w:color w:val="107082" w:themeColor="accent2"/>
      <w:sz w:val="36"/>
      <w:szCs w:val="32"/>
    </w:rPr>
  </w:style>
  <w:style w:type="paragraph" w:styleId="Padro" w:customStyle="1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 w:customStyle="1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347AF5"/>
    <w:rPr>
      <w:rFonts w:asciiTheme="majorHAnsi" w:hAnsiTheme="majorHAnsi" w:eastAsiaTheme="majorEastAsia" w:cstheme="majorBidi"/>
      <w:color w:val="AC6C1B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47AF5"/>
    <w:rPr>
      <w:rFonts w:asciiTheme="majorHAnsi" w:hAnsiTheme="majorHAnsi" w:eastAsiaTheme="majorEastAsia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color="F0CDA1" w:themeColor="accent1" w:sz="24" w:space="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Commarcadores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rsid w:val="00685B4E"/>
    <w:pPr>
      <w:numPr>
        <w:numId w:val="6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styleId="Negrito" w:customStyle="1">
    <w:name w:val="Negrito"/>
    <w:uiPriority w:val="1"/>
    <w:semiHidden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styleId="Ttulodogrfico1" w:customStyle="1">
    <w:name w:val="Título do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styleId="Ttulodogrfico2" w:customStyle="1">
    <w:name w:val="Título do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styleId="Ttulodogrfico3" w:customStyle="1">
    <w:name w:val="Título do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styleId="Ttulodogrfico4" w:customStyle="1">
    <w:name w:val="Título do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styleId="Marcadordegrfico" w:customStyle="1">
    <w:name w:val="Marcador de gráfico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styleId="Marcadordegrfico2" w:customStyle="1">
    <w:name w:val="Marcador de gráfico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styleId="Marcadordegrfico3" w:customStyle="1">
    <w:name w:val="Marcador de gráfico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styleId="Marcadordegrfico4" w:customStyle="1">
    <w:name w:val="Marcador de gráfico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styleId="Textodetabelagrande" w:customStyle="1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rsid w:val="00685B4E"/>
    <w:pPr>
      <w:numPr>
        <w:ilvl w:val="1"/>
        <w:numId w:val="6"/>
      </w:numPr>
      <w:spacing w:before="0" w:line="271" w:lineRule="auto"/>
    </w:pPr>
  </w:style>
  <w:style w:type="paragraph" w:styleId="Caixadeseleo" w:customStyle="1">
    <w:name w:val="Caixa de seleção"/>
    <w:basedOn w:val="Normal"/>
    <w:qFormat/>
    <w:rsid w:val="00A67285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F141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0573aa503ce540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Lista%20de%20verifica&#231;&#227;o%20de%20inicializa&#231;&#227;o%20de%20neg&#243;cios%20em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ACB04C963846CBA30A1AFA9B768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44469-1B22-46F9-83E5-27E51A9C1DC6}"/>
      </w:docPartPr>
      <w:docPartBody>
        <w:p xmlns:wp14="http://schemas.microsoft.com/office/word/2010/wordml" w:rsidR="00243F71" w:rsidRDefault="00717275" w14:paraId="537F3C39" wp14:textId="77777777">
          <w:pPr>
            <w:pStyle w:val="29ACB04C963846CBA30A1AFA9B768DBE"/>
          </w:pPr>
          <w:r w:rsidRPr="00B85CFB">
            <w:rPr>
              <w:lang w:bidi="pt-BR"/>
            </w:rPr>
            <w:t>AGÊNCIA DOMICILIAR</w:t>
          </w:r>
        </w:p>
      </w:docPartBody>
    </w:docPart>
    <w:docPart>
      <w:docPartPr>
        <w:name w:val="88B74F992A2941BBBA2D5779ECD6EB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CFB0B-4ACF-4B86-A7DB-C4CFF18B4E8A}"/>
      </w:docPartPr>
      <w:docPartBody>
        <w:p xmlns:wp14="http://schemas.microsoft.com/office/word/2010/wordml" w:rsidR="00243F71" w:rsidRDefault="00717275" w14:paraId="06E05218" wp14:textId="77777777">
          <w:pPr>
            <w:pStyle w:val="88B74F992A2941BBBA2D5779ECD6EB31"/>
          </w:pPr>
          <w:r w:rsidRPr="00B85CFB">
            <w:rPr>
              <w:lang w:bidi="pt-BR"/>
            </w:rPr>
            <w:t>Lista de verificação de inicialização</w:t>
          </w:r>
        </w:p>
      </w:docPartBody>
    </w:docPart>
    <w:docPart>
      <w:docPartPr>
        <w:name w:val="838F662C329C45C39724A07233CF3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F8F428-D87F-4E87-A9D8-D19FD4BD427E}"/>
      </w:docPartPr>
      <w:docPartBody>
        <w:p xmlns:wp14="http://schemas.microsoft.com/office/word/2010/wordml" w:rsidR="00243F71" w:rsidRDefault="00717275" w14:paraId="28E8BE6E" wp14:textId="77777777">
          <w:pPr>
            <w:pStyle w:val="838F662C329C45C39724A07233CF343F"/>
          </w:pPr>
          <w:r w:rsidRPr="00B85CFB">
            <w:rPr>
              <w:lang w:bidi="pt-BR"/>
            </w:rPr>
            <w:t>Introdução</w:t>
          </w:r>
        </w:p>
      </w:docPartBody>
    </w:docPart>
    <w:docPart>
      <w:docPartPr>
        <w:name w:val="888AA2A4EF6A425BAEA82D61BC1A24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CDE28-E3BD-42DC-A3DC-13C8D3CCF69D}"/>
      </w:docPartPr>
      <w:docPartBody>
        <w:p xmlns:wp14="http://schemas.microsoft.com/office/word/2010/wordml" w:rsidR="00243F71" w:rsidRDefault="00717275" w14:paraId="66128C91" wp14:textId="77777777">
          <w:pPr>
            <w:pStyle w:val="888AA2A4EF6A425BAEA82D61BC1A2433"/>
          </w:pPr>
          <w:r w:rsidRPr="00B85CFB">
            <w:rPr>
              <w:lang w:bidi="pt-BR"/>
            </w:rPr>
            <w:t>Realize uma avaliação pessoal para determinar por que você deseja abrir um negócio.</w:t>
          </w:r>
        </w:p>
      </w:docPartBody>
    </w:docPart>
    <w:docPart>
      <w:docPartPr>
        <w:name w:val="6206535AF8024AC4985B60CF86DA3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579FB-1B44-432F-A28E-249073A89A07}"/>
      </w:docPartPr>
      <w:docPartBody>
        <w:p xmlns:wp14="http://schemas.microsoft.com/office/word/2010/wordml" w:rsidR="00243F71" w:rsidRDefault="00717275" w14:paraId="0B1F82BB" wp14:textId="77777777">
          <w:pPr>
            <w:pStyle w:val="6206535AF8024AC4985B60CF86DA304A"/>
          </w:pPr>
          <w:r w:rsidRPr="00B85CFB">
            <w:rPr>
              <w:lang w:bidi="pt-BR"/>
            </w:rPr>
            <w:t>Crie um plano comercial:</w:t>
          </w:r>
        </w:p>
      </w:docPartBody>
    </w:docPart>
    <w:docPart>
      <w:docPartPr>
        <w:name w:val="C1DBFBF8809446519825A69E6356C2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0D793-E8AA-41A1-987C-74A72EAD9B14}"/>
      </w:docPartPr>
      <w:docPartBody>
        <w:p xmlns:wp14="http://schemas.microsoft.com/office/word/2010/wordml" w:rsidR="00243F71" w:rsidRDefault="00717275" w14:paraId="43F4D31E" wp14:textId="77777777">
          <w:pPr>
            <w:pStyle w:val="C1DBFBF8809446519825A69E6356C2FC"/>
          </w:pPr>
          <w:r w:rsidRPr="00B85CFB">
            <w:rPr>
              <w:lang w:bidi="pt-BR"/>
            </w:rPr>
            <w:t>O que fazemos?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2"/>
    <w:rsid w:val="00095752"/>
    <w:rsid w:val="00243F71"/>
    <w:rsid w:val="007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ACB04C963846CBA30A1AFA9B768DBE">
    <w:name w:val="29ACB04C963846CBA30A1AFA9B768DBE"/>
  </w:style>
  <w:style w:type="paragraph" w:customStyle="1" w:styleId="88B74F992A2941BBBA2D5779ECD6EB31">
    <w:name w:val="88B74F992A2941BBBA2D5779ECD6EB31"/>
  </w:style>
  <w:style w:type="paragraph" w:customStyle="1" w:styleId="838F662C329C45C39724A07233CF343F">
    <w:name w:val="838F662C329C45C39724A07233CF343F"/>
  </w:style>
  <w:style w:type="paragraph" w:customStyle="1" w:styleId="888AA2A4EF6A425BAEA82D61BC1A2433">
    <w:name w:val="888AA2A4EF6A425BAEA82D61BC1A2433"/>
  </w:style>
  <w:style w:type="paragraph" w:customStyle="1" w:styleId="6206535AF8024AC4985B60CF86DA304A">
    <w:name w:val="6206535AF8024AC4985B60CF86DA304A"/>
  </w:style>
  <w:style w:type="paragraph" w:customStyle="1" w:styleId="C1DBFBF8809446519825A69E6356C2FC">
    <w:name w:val="C1DBFBF8809446519825A69E6356C2FC"/>
  </w:style>
  <w:style w:type="paragraph" w:customStyle="1" w:styleId="3E35214E83E24EC4928EBCBE5091DC51">
    <w:name w:val="3E35214E83E24EC4928EBCBE5091DC51"/>
  </w:style>
  <w:style w:type="paragraph" w:customStyle="1" w:styleId="E15281AF962A43759D5299C42A018D78">
    <w:name w:val="E15281AF962A43759D5299C42A018D78"/>
  </w:style>
  <w:style w:type="paragraph" w:customStyle="1" w:styleId="E4DF106726214D3DA78A415900AAC670">
    <w:name w:val="E4DF106726214D3DA78A415900AAC670"/>
  </w:style>
  <w:style w:type="paragraph" w:customStyle="1" w:styleId="4196F280B506428EB906247F3035E611">
    <w:name w:val="4196F280B506428EB906247F3035E611"/>
  </w:style>
  <w:style w:type="paragraph" w:customStyle="1" w:styleId="CB708DBF6C3C4B5B83B4DCD742826593">
    <w:name w:val="CB708DBF6C3C4B5B83B4DCD742826593"/>
  </w:style>
  <w:style w:type="paragraph" w:customStyle="1" w:styleId="1001FA150C1B4935AAFECB3DCFD21C9C">
    <w:name w:val="1001FA150C1B4935AAFECB3DCFD21C9C"/>
  </w:style>
  <w:style w:type="paragraph" w:customStyle="1" w:styleId="422BCB5BCAAC4D21997A84ED3CC1E79C">
    <w:name w:val="422BCB5BCAAC4D21997A84ED3CC1E79C"/>
  </w:style>
  <w:style w:type="paragraph" w:customStyle="1" w:styleId="668D1184F9494B149E243E908024EA39">
    <w:name w:val="668D1184F9494B149E243E908024EA39"/>
  </w:style>
  <w:style w:type="paragraph" w:customStyle="1" w:styleId="2AD0DBC5AAD24FAAAB6392293711791C">
    <w:name w:val="2AD0DBC5AAD24FAAAB6392293711791C"/>
  </w:style>
  <w:style w:type="paragraph" w:customStyle="1" w:styleId="093DE38D048F4F8180162CC7F8E135B6">
    <w:name w:val="093DE38D048F4F8180162CC7F8E135B6"/>
  </w:style>
  <w:style w:type="paragraph" w:customStyle="1" w:styleId="E0E18033932A4040AF89C3EA1282C995">
    <w:name w:val="E0E18033932A4040AF89C3EA1282C995"/>
  </w:style>
  <w:style w:type="paragraph" w:customStyle="1" w:styleId="294D975257304C8CB70ECC65540128A4">
    <w:name w:val="294D975257304C8CB70ECC65540128A4"/>
  </w:style>
  <w:style w:type="paragraph" w:customStyle="1" w:styleId="AA874AA1B72F4D05ABA6CBDF0B3DDABA">
    <w:name w:val="AA874AA1B72F4D05ABA6CBDF0B3DDABA"/>
  </w:style>
  <w:style w:type="paragraph" w:customStyle="1" w:styleId="FACFEDD844C240F3B4EDC30FFCA6B676">
    <w:name w:val="FACFEDD844C240F3B4EDC30FFCA6B676"/>
  </w:style>
  <w:style w:type="paragraph" w:customStyle="1" w:styleId="868BE1B608754A8095F964D150D0140B">
    <w:name w:val="868BE1B608754A8095F964D150D0140B"/>
  </w:style>
  <w:style w:type="paragraph" w:customStyle="1" w:styleId="36303181F9D848E0BB460391CAF6CE9A">
    <w:name w:val="36303181F9D848E0BB460391CAF6CE9A"/>
  </w:style>
  <w:style w:type="paragraph" w:customStyle="1" w:styleId="481C34F3C76F4B18A8DC0F1B7B99DACE">
    <w:name w:val="481C34F3C76F4B18A8DC0F1B7B99DACE"/>
  </w:style>
  <w:style w:type="paragraph" w:customStyle="1" w:styleId="91A1B2D31BE4405197534E4642A32DF2">
    <w:name w:val="91A1B2D31BE4405197534E4642A32DF2"/>
  </w:style>
  <w:style w:type="paragraph" w:customStyle="1" w:styleId="9E1CAE21C18D406989D99BCE2057D3F1">
    <w:name w:val="9E1CAE21C18D406989D99BCE2057D3F1"/>
  </w:style>
  <w:style w:type="paragraph" w:customStyle="1" w:styleId="3E1E695119A641799E7466B6ED8B1050">
    <w:name w:val="3E1E695119A641799E7466B6ED8B1050"/>
  </w:style>
  <w:style w:type="paragraph" w:customStyle="1" w:styleId="3B0549C799D042719F63EB89DD48FD01">
    <w:name w:val="3B0549C799D042719F63EB89DD48FD01"/>
  </w:style>
  <w:style w:type="paragraph" w:customStyle="1" w:styleId="EDAFCDADBE8E47759DC51EBB85562F69">
    <w:name w:val="EDAFCDADBE8E47759DC51EBB85562F69"/>
  </w:style>
  <w:style w:type="paragraph" w:customStyle="1" w:styleId="C390ACDEDA094A1A92F444159B3CEF57">
    <w:name w:val="C390ACDEDA094A1A92F444159B3CEF57"/>
  </w:style>
  <w:style w:type="paragraph" w:customStyle="1" w:styleId="E6D6F471094C457BBC58A47E42C10018">
    <w:name w:val="E6D6F471094C457BBC58A47E42C10018"/>
  </w:style>
  <w:style w:type="paragraph" w:customStyle="1" w:styleId="7D0C6528389644C5B99B55F4FB38EFE7">
    <w:name w:val="7D0C6528389644C5B99B55F4FB38EFE7"/>
  </w:style>
  <w:style w:type="paragraph" w:customStyle="1" w:styleId="5B707BEBA98E49CE8184CA5C4415ABCD">
    <w:name w:val="5B707BEBA98E49CE8184CA5C4415ABCD"/>
  </w:style>
  <w:style w:type="paragraph" w:customStyle="1" w:styleId="65143C5E6B9A44499A9C81A8034FB462">
    <w:name w:val="65143C5E6B9A44499A9C81A8034FB462"/>
  </w:style>
  <w:style w:type="paragraph" w:customStyle="1" w:styleId="9BD2B6755ADA417D866AEDFCE799E115">
    <w:name w:val="9BD2B6755ADA417D866AEDFCE799E115"/>
  </w:style>
  <w:style w:type="paragraph" w:customStyle="1" w:styleId="1B98BB9A7BE440BA893AE01DC3B647B2">
    <w:name w:val="1B98BB9A7BE440BA893AE01DC3B647B2"/>
  </w:style>
  <w:style w:type="paragraph" w:customStyle="1" w:styleId="B4F747B22C9C411E938820D9F1952406">
    <w:name w:val="B4F747B22C9C411E938820D9F1952406"/>
  </w:style>
  <w:style w:type="paragraph" w:customStyle="1" w:styleId="E9AA0C18750644498FEBBE46089D2D73">
    <w:name w:val="E9AA0C18750644498FEBBE46089D2D73"/>
  </w:style>
  <w:style w:type="paragraph" w:customStyle="1" w:styleId="7643D61C37914619BA9492226DC3A530">
    <w:name w:val="7643D61C37914619BA9492226DC3A530"/>
  </w:style>
  <w:style w:type="paragraph" w:customStyle="1" w:styleId="673CA9EA11464B6E9CD1EE29BD14F97D">
    <w:name w:val="673CA9EA11464B6E9CD1EE29BD14F97D"/>
  </w:style>
  <w:style w:type="paragraph" w:customStyle="1" w:styleId="F32D47FDF34E46559270D1A6CFF1E637">
    <w:name w:val="F32D47FDF34E46559270D1A6CFF1E637"/>
  </w:style>
  <w:style w:type="paragraph" w:customStyle="1" w:styleId="0E032D84A0934FE5B8B22501A214CD22">
    <w:name w:val="0E032D84A0934FE5B8B22501A214CD22"/>
  </w:style>
  <w:style w:type="paragraph" w:customStyle="1" w:styleId="0951535E38E842A8B8D32AB69CF77AB7">
    <w:name w:val="0951535E38E842A8B8D32AB69CF77AB7"/>
  </w:style>
  <w:style w:type="paragraph" w:customStyle="1" w:styleId="9F7B9565984F4D24833037B32C982B8C">
    <w:name w:val="9F7B9565984F4D24833037B32C982B8C"/>
  </w:style>
  <w:style w:type="paragraph" w:customStyle="1" w:styleId="D6DC13226DF242DC8433AD0319876516">
    <w:name w:val="D6DC13226DF242DC8433AD0319876516"/>
  </w:style>
  <w:style w:type="paragraph" w:customStyle="1" w:styleId="12E4E9923FB843968889715731856C0E">
    <w:name w:val="12E4E9923FB843968889715731856C0E"/>
  </w:style>
  <w:style w:type="paragraph" w:customStyle="1" w:styleId="27E8074D600046F5AE5DDC48265120D2">
    <w:name w:val="27E8074D600046F5AE5DDC48265120D2"/>
  </w:style>
  <w:style w:type="paragraph" w:customStyle="1" w:styleId="FBF86032817D4511AA717C4CB9859F5C">
    <w:name w:val="FBF86032817D4511AA717C4CB9859F5C"/>
  </w:style>
  <w:style w:type="paragraph" w:customStyle="1" w:styleId="86C3F59369624547B38177EEF7A26686">
    <w:name w:val="86C3F59369624547B38177EEF7A26686"/>
  </w:style>
  <w:style w:type="paragraph" w:customStyle="1" w:styleId="5CFC6BB9DFD14688BD032A401D74B706">
    <w:name w:val="5CFC6BB9DFD14688BD032A401D74B706"/>
  </w:style>
  <w:style w:type="paragraph" w:customStyle="1" w:styleId="77681B3E773344F084D75286DC076934">
    <w:name w:val="77681B3E773344F084D75286DC076934"/>
  </w:style>
  <w:style w:type="paragraph" w:customStyle="1" w:styleId="7C95839844B84AE7B4000E7A6413155D">
    <w:name w:val="7C95839844B84AE7B4000E7A6413155D"/>
  </w:style>
  <w:style w:type="paragraph" w:customStyle="1" w:styleId="0D89FBFF2B4F4B9A90F7B44DCB00ACC8">
    <w:name w:val="0D89FBFF2B4F4B9A90F7B44DCB00ACC8"/>
  </w:style>
  <w:style w:type="paragraph" w:customStyle="1" w:styleId="F7AFA6684ABE4FA1BD9E8D36F6E328B5">
    <w:name w:val="F7AFA6684ABE4FA1BD9E8D36F6E328B5"/>
  </w:style>
  <w:style w:type="paragraph" w:customStyle="1" w:styleId="9A6C5A3D6ED94AF4B35BCB7D190F5F60">
    <w:name w:val="9A6C5A3D6ED94AF4B35BCB7D190F5F60"/>
  </w:style>
  <w:style w:type="paragraph" w:customStyle="1" w:styleId="28C0AF49E1654AEBA5C42DBCEF874C29">
    <w:name w:val="28C0AF49E1654AEBA5C42DBCEF874C29"/>
  </w:style>
  <w:style w:type="paragraph" w:customStyle="1" w:styleId="914347C8B00D42E6AEF056A7B6B759BA">
    <w:name w:val="914347C8B00D42E6AEF056A7B6B759BA"/>
  </w:style>
  <w:style w:type="paragraph" w:customStyle="1" w:styleId="7D5090B20D6A46C0979D204CCB103D22">
    <w:name w:val="7D5090B20D6A46C0979D204CCB103D22"/>
  </w:style>
  <w:style w:type="paragraph" w:customStyle="1" w:styleId="EB004B65AFE5489E8B12EEEAA2CA4A0F">
    <w:name w:val="EB004B65AFE5489E8B12EEEAA2CA4A0F"/>
  </w:style>
  <w:style w:type="paragraph" w:customStyle="1" w:styleId="C8F774CAD8404781930C0892CF818F90">
    <w:name w:val="C8F774CAD8404781930C0892CF818F90"/>
  </w:style>
  <w:style w:type="paragraph" w:customStyle="1" w:styleId="670DBD34146D46CAAAD37161DEC66F37">
    <w:name w:val="670DBD34146D46CAAAD37161DEC66F37"/>
  </w:style>
  <w:style w:type="paragraph" w:customStyle="1" w:styleId="288D7CD36CB84C1A9B3BFBB0B055603C">
    <w:name w:val="288D7CD36CB84C1A9B3BFBB0B055603C"/>
  </w:style>
  <w:style w:type="paragraph" w:customStyle="1" w:styleId="E756088DF913420DBF24EA00A501F3FB">
    <w:name w:val="E756088DF913420DBF24EA00A501F3FB"/>
  </w:style>
  <w:style w:type="paragraph" w:customStyle="1" w:styleId="1338CC2FA1DC4076A160478A3A3C1133">
    <w:name w:val="1338CC2FA1DC4076A160478A3A3C1133"/>
  </w:style>
  <w:style w:type="paragraph" w:customStyle="1" w:styleId="CE81B5C93E7C468B84D74069356B43FE">
    <w:name w:val="CE81B5C93E7C468B84D74069356B43FE"/>
  </w:style>
  <w:style w:type="paragraph" w:customStyle="1" w:styleId="D3261022524B4197AA20D315BBED0E23">
    <w:name w:val="D3261022524B4197AA20D315BBED0E23"/>
  </w:style>
  <w:style w:type="paragraph" w:customStyle="1" w:styleId="647187F790544B5D9F369D34F825891C">
    <w:name w:val="647187F790544B5D9F369D34F825891C"/>
  </w:style>
  <w:style w:type="paragraph" w:customStyle="1" w:styleId="CD1E02861BE844B1A7C78F8C8943C3C2">
    <w:name w:val="CD1E02861BE844B1A7C78F8C8943C3C2"/>
  </w:style>
  <w:style w:type="paragraph" w:customStyle="1" w:styleId="195771B4A7A74C578D3B6ECC3EEC6E2A">
    <w:name w:val="195771B4A7A74C578D3B6ECC3EEC6E2A"/>
  </w:style>
  <w:style w:type="paragraph" w:customStyle="1" w:styleId="9E1DCF5325A849A5A2CFB465F5FDF341">
    <w:name w:val="9E1DCF5325A849A5A2CFB465F5FDF341"/>
  </w:style>
  <w:style w:type="paragraph" w:customStyle="1" w:styleId="2F70DFF8F1C84A9DB31F63B2801F8404">
    <w:name w:val="2F70DFF8F1C84A9DB31F63B2801F8404"/>
  </w:style>
  <w:style w:type="paragraph" w:customStyle="1" w:styleId="36A1823D71B248B0AEED1EC1AD220483">
    <w:name w:val="36A1823D71B248B0AEED1EC1AD220483"/>
  </w:style>
  <w:style w:type="paragraph" w:customStyle="1" w:styleId="E06817F7674A412B9F91F0AEF1CE523E">
    <w:name w:val="E06817F7674A412B9F91F0AEF1CE523E"/>
  </w:style>
  <w:style w:type="paragraph" w:customStyle="1" w:styleId="7543C5843BA447FC80DE9ADF58782C7A">
    <w:name w:val="7543C5843BA447FC80DE9ADF58782C7A"/>
  </w:style>
  <w:style w:type="paragraph" w:customStyle="1" w:styleId="5560F5A1D2B74757840296BE1C00E6C9">
    <w:name w:val="5560F5A1D2B74757840296BE1C00E6C9"/>
  </w:style>
  <w:style w:type="paragraph" w:customStyle="1" w:styleId="A53C79C1EB004E8F9D5ADCDB5ABE9D1E">
    <w:name w:val="A53C79C1EB004E8F9D5ADCDB5ABE9D1E"/>
  </w:style>
  <w:style w:type="paragraph" w:customStyle="1" w:styleId="8684734628ED4CE1B24230225953BC20">
    <w:name w:val="8684734628ED4CE1B24230225953BC20"/>
  </w:style>
  <w:style w:type="paragraph" w:customStyle="1" w:styleId="1AFFEF4203ED48CC8FCDFAC9E78D915B">
    <w:name w:val="1AFFEF4203ED48CC8FCDFAC9E78D915B"/>
  </w:style>
  <w:style w:type="paragraph" w:customStyle="1" w:styleId="C9715FC8536B4D12B07B8BC17485FE7E">
    <w:name w:val="C9715FC8536B4D12B07B8BC17485FE7E"/>
  </w:style>
  <w:style w:type="paragraph" w:customStyle="1" w:styleId="B48D43B0511945F980A5A70D9EC268BB">
    <w:name w:val="B48D43B0511945F980A5A70D9EC268BB"/>
  </w:style>
  <w:style w:type="paragraph" w:customStyle="1" w:styleId="6C31750468B24F23981A77FBF6EF15C6">
    <w:name w:val="6C31750468B24F23981A77FBF6EF15C6"/>
  </w:style>
  <w:style w:type="paragraph" w:customStyle="1" w:styleId="784EEA7442C74724B1A24804D6D11D5E">
    <w:name w:val="784EEA7442C74724B1A24804D6D11D5E"/>
  </w:style>
  <w:style w:type="paragraph" w:customStyle="1" w:styleId="8A7B2F94F4A54DFF89B3F3D5463B42AB">
    <w:name w:val="8A7B2F94F4A54DFF89B3F3D5463B42AB"/>
  </w:style>
  <w:style w:type="paragraph" w:customStyle="1" w:styleId="4B7BF6ED6A574C4E85C78A942919DF91">
    <w:name w:val="4B7BF6ED6A574C4E85C78A942919DF91"/>
  </w:style>
  <w:style w:type="paragraph" w:customStyle="1" w:styleId="CA0ADC7B18984031A34B9AE27FDBB11D">
    <w:name w:val="CA0ADC7B18984031A34B9AE27FDBB11D"/>
  </w:style>
  <w:style w:type="paragraph" w:customStyle="1" w:styleId="FDC37C425766437FABD4AD64C66E0FF0">
    <w:name w:val="FDC37C425766437FABD4AD64C66E0FF0"/>
  </w:style>
  <w:style w:type="paragraph" w:customStyle="1" w:styleId="2EC51720C6B048169D49854E878EBF6A">
    <w:name w:val="2EC51720C6B048169D49854E878EBF6A"/>
  </w:style>
  <w:style w:type="paragraph" w:customStyle="1" w:styleId="E5B50141DF8B40C38E26B37946E5B97B">
    <w:name w:val="E5B50141DF8B40C38E26B37946E5B97B"/>
  </w:style>
  <w:style w:type="paragraph" w:customStyle="1" w:styleId="D9D3C9EB92B246EA9324EF2ECF659F11">
    <w:name w:val="D9D3C9EB92B246EA9324EF2ECF659F11"/>
  </w:style>
  <w:style w:type="paragraph" w:customStyle="1" w:styleId="BC33D743E94D45A5AD5023E43D9178A0">
    <w:name w:val="BC33D743E94D45A5AD5023E43D9178A0"/>
  </w:style>
  <w:style w:type="paragraph" w:customStyle="1" w:styleId="51BDAD10AC50417CA828BB2F25387952">
    <w:name w:val="51BDAD10AC50417CA828BB2F25387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D665E-9F2B-4523-84BE-A4382ED53113}">
  <ds:schemaRefs>
    <ds:schemaRef ds:uri="http://purl.org/dc/terms/"/>
    <ds:schemaRef ds:uri="http://purl.org/dc/dcmitype/"/>
    <ds:schemaRef ds:uri="http://schemas.microsoft.com/office/2006/metadata/properties"/>
    <ds:schemaRef ds:uri="71af3243-3dd4-4a8d-8c0d-dd76da1f02a5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77BA8F-1A63-42A0-A9C3-01565FC7E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Lista de verificação de inicialização de negócios em casa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 de Exercícios de Linux</dc:title>
  <dc:subject/>
  <dc:creator/>
  <keywords/>
  <dc:description/>
  <lastModifiedBy>guilhermearaujocarneiro26@gmail.com</lastModifiedBy>
  <revision>5</revision>
  <dcterms:created xsi:type="dcterms:W3CDTF">2025-08-20T17:24:00.0000000Z</dcterms:created>
  <dcterms:modified xsi:type="dcterms:W3CDTF">2025-09-12T13:31:19.8749729Z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
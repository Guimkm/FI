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01"/>
        <w:gridCol w:w="7130"/>
        <w:gridCol w:w="1115"/>
      </w:tblGrid>
      <w:tr w:rsidR="005854DB" w:rsidRPr="00B85CFB" w14:paraId="5631A096" w14:textId="77777777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p w14:paraId="3D67E7BA" w14:textId="1522BE09" w:rsidR="005854DB" w:rsidRPr="00B85CFB" w:rsidRDefault="00E96EF0" w:rsidP="005854DB">
            <w:pPr>
              <w:pStyle w:val="Ttulo"/>
            </w:pPr>
            <w:sdt>
              <w:sdtPr>
                <w:alias w:val="Cargo"/>
                <w:tag w:val=""/>
                <w:id w:val="2016188051"/>
                <w:placeholder>
                  <w:docPart w:val="29ACB04C963846CBA30A1AFA9B768DB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F14167">
                  <w:t>Lista de Exercícios de Linux</w:t>
                </w:r>
              </w:sdtContent>
            </w:sdt>
          </w:p>
        </w:tc>
      </w:tr>
      <w:tr w:rsidR="005854DB" w:rsidRPr="00B85CFB" w14:paraId="3F96DF9A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48EA8869" w14:textId="77777777" w:rsidR="005854DB" w:rsidRPr="00B85CFB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68800FE4" w14:textId="77777777" w:rsidR="005854DB" w:rsidRPr="00F14167" w:rsidRDefault="005854DB" w:rsidP="00794847">
            <w:pPr>
              <w:spacing w:before="0" w:after="0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14:paraId="13EE7F50" w14:textId="77777777" w:rsidR="005854DB" w:rsidRPr="00B85CFB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:rsidRPr="00B85CFB" w14:paraId="7DAC1E9E" w14:textId="77777777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rPr>
                <w:b/>
                <w:bCs/>
                <w:i w:val="0"/>
              </w:rPr>
              <w:alias w:val="Subtítulo"/>
              <w:tag w:val=""/>
              <w:id w:val="1073854703"/>
              <w:placeholder>
                <w:docPart w:val="88B74F992A2941BBBA2D5779ECD6EB31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1A0CF1FC" w14:textId="1DE2F7AA" w:rsidR="005854DB" w:rsidRPr="00F14167" w:rsidRDefault="001C2B11" w:rsidP="005854DB">
                <w:pPr>
                  <w:pStyle w:val="Subttulo"/>
                  <w:rPr>
                    <w:b/>
                    <w:bCs/>
                    <w:i w:val="0"/>
                  </w:rPr>
                </w:pPr>
                <w:r w:rsidRPr="00B85CFB">
                  <w:rPr>
                    <w:lang w:bidi="pt-BR"/>
                  </w:rPr>
                  <w:t>Lista de verificação de inicialização</w:t>
                </w:r>
              </w:p>
            </w:sdtContent>
          </w:sdt>
        </w:tc>
      </w:tr>
    </w:tbl>
    <w:sdt>
      <w:sdtPr>
        <w:id w:val="-2035794854"/>
        <w:placeholder>
          <w:docPart w:val="838F662C329C45C39724A07233CF343F"/>
        </w:placeholder>
        <w:temporary/>
        <w:showingPlcHdr/>
        <w15:appearance w15:val="hidden"/>
      </w:sdtPr>
      <w:sdtEndPr/>
      <w:sdtContent>
        <w:p w14:paraId="4F1F9DF1" w14:textId="481987D1" w:rsidR="00BD0C60" w:rsidRDefault="005854DB" w:rsidP="005854DB">
          <w:pPr>
            <w:pStyle w:val="Ttulo1"/>
          </w:pPr>
          <w:r w:rsidRPr="00B85CFB">
            <w:rPr>
              <w:lang w:bidi="pt-BR"/>
            </w:rPr>
            <w:t>Introdução</w:t>
          </w:r>
        </w:p>
      </w:sdtContent>
    </w:sdt>
    <w:p w14:paraId="1D32BABC" w14:textId="3B598530" w:rsidR="00F14167" w:rsidRDefault="00F14167" w:rsidP="00F14167">
      <w:pPr>
        <w:pStyle w:val="Ttulo1"/>
        <w:shd w:val="clear" w:color="auto" w:fill="FFFFFF"/>
        <w:spacing w:before="0" w:after="204"/>
        <w:rPr>
          <w:rFonts w:ascii="Helvetica" w:hAnsi="Helvetica" w:cs="Helvetica"/>
          <w:color w:val="333333"/>
          <w:spacing w:val="3"/>
        </w:rPr>
      </w:pPr>
      <w:r>
        <w:rPr>
          <w:b w:val="0"/>
        </w:rPr>
        <w:tab/>
      </w:r>
      <w:r w:rsidR="00111983">
        <w:rPr>
          <w:rFonts w:ascii="Helvetica" w:hAnsi="Helvetica" w:cs="Helvetica"/>
          <w:color w:val="333333"/>
          <w:spacing w:val="3"/>
        </w:rPr>
        <w:t>Lista de exercí</w:t>
      </w:r>
      <w:r>
        <w:rPr>
          <w:rFonts w:ascii="Helvetica" w:hAnsi="Helvetica" w:cs="Helvetica"/>
          <w:color w:val="333333"/>
          <w:spacing w:val="3"/>
        </w:rPr>
        <w:t>cios</w:t>
      </w:r>
      <w:r w:rsidR="00E41835">
        <w:rPr>
          <w:rFonts w:ascii="Helvetica" w:hAnsi="Helvetica" w:cs="Helvetica"/>
          <w:color w:val="333333"/>
          <w:spacing w:val="3"/>
        </w:rPr>
        <w:t xml:space="preserve"> Linux-Individual</w:t>
      </w:r>
    </w:p>
    <w:p w14:paraId="7457553B" w14:textId="203EFF0D" w:rsidR="009A7AFF" w:rsidRPr="009A7AFF" w:rsidRDefault="009A7AFF" w:rsidP="009A7AFF">
      <w:r>
        <w:t>Gabriel Conceição Ortega Faia 1ºDS AMS</w:t>
      </w:r>
      <w:bookmarkStart w:id="0" w:name="_GoBack"/>
      <w:bookmarkEnd w:id="0"/>
    </w:p>
    <w:p w14:paraId="3E326E1A" w14:textId="3122E9C5" w:rsidR="00F14167" w:rsidRPr="005F120E" w:rsidRDefault="00F14167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 xml:space="preserve">O questionário abaixo tem como objetivo servir de base ou até mesmo demostrar algumas das possíveis questões que podem vir a cair na prova 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 xml:space="preserve">e o no </w:t>
      </w:r>
      <w:proofErr w:type="gramStart"/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provão .</w:t>
      </w:r>
      <w:proofErr w:type="gramEnd"/>
    </w:p>
    <w:p w14:paraId="2FB6B0F1" w14:textId="1BB47F93" w:rsidR="00F14167" w:rsidRPr="005F120E" w:rsidRDefault="00F14167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porém, seu conteúdo tornou propício o lançamento desta lista de exercícios voltada principalmente para a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s</w:t>
      </w: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 xml:space="preserve"> prova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s</w:t>
      </w: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 xml:space="preserve"> supracitada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s</w:t>
      </w: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. Não seria coerente deixar essa oportunidade "de ouro" passar despercebida!</w:t>
      </w:r>
    </w:p>
    <w:p w14:paraId="0EAECAB2" w14:textId="4502A15D" w:rsidR="00F14167" w:rsidRPr="005F120E" w:rsidRDefault="00F14167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Considerando o que foi dito vamos em frente; uma lista considerável de exercícios está à nossa espera. Sugiro que tente fazer toda a lista de exercícios para somente então consu</w:t>
      </w:r>
      <w:r w:rsidR="00E41835">
        <w:rPr>
          <w:rFonts w:ascii="Helvetica" w:hAnsi="Helvetica" w:cs="Helvetica"/>
          <w:color w:val="333333"/>
          <w:spacing w:val="3"/>
          <w:sz w:val="20"/>
          <w:szCs w:val="20"/>
        </w:rPr>
        <w:t>ltar suas respectivas respostas que será divulgada na próxima aula. Tenha todos uma boa atividade.</w:t>
      </w:r>
    </w:p>
    <w:p w14:paraId="62A2CA88" w14:textId="77777777" w:rsidR="00F14167" w:rsidRPr="005F120E" w:rsidRDefault="00F14167" w:rsidP="00F14167">
      <w:pPr>
        <w:pStyle w:val="Ttulo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Exercícios</w:t>
      </w:r>
    </w:p>
    <w:p w14:paraId="1A40A245" w14:textId="77777777" w:rsidR="00F14167" w:rsidRPr="005F120E" w:rsidRDefault="00F14167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1) Em que arquivo de configuração fica armazenado o shell padrão do usuário?</w:t>
      </w:r>
    </w:p>
    <w:p w14:paraId="3C9DE2E5" w14:textId="77777777" w:rsidR="00F14167" w:rsidRPr="005F120E" w:rsidRDefault="00F141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/etc/shells</w:t>
      </w:r>
    </w:p>
    <w:p w14:paraId="10163D04" w14:textId="77777777" w:rsidR="00F14167" w:rsidRPr="005F120E" w:rsidRDefault="00F141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/etc/passwd</w:t>
      </w:r>
    </w:p>
    <w:p w14:paraId="402F836B" w14:textId="77777777" w:rsidR="00F14167" w:rsidRPr="005F120E" w:rsidRDefault="00F141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/etc/profiles</w:t>
      </w:r>
    </w:p>
    <w:p w14:paraId="79D165DA" w14:textId="77777777" w:rsidR="00F14167" w:rsidRPr="005F120E" w:rsidRDefault="00F141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/home/shell</w:t>
      </w:r>
    </w:p>
    <w:p w14:paraId="713D4F0F" w14:textId="77777777" w:rsidR="00F14167" w:rsidRPr="005F120E" w:rsidRDefault="00F14167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2) Quais são as instruções que permitem desligar a máquina imediatamente?</w:t>
      </w:r>
    </w:p>
    <w:p w14:paraId="580EDDD2" w14:textId="77777777" w:rsidR="00F14167" w:rsidRPr="005F120E" w:rsidRDefault="00F141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poweroff e shutdown off</w:t>
      </w:r>
    </w:p>
    <w:p w14:paraId="4D60A65E" w14:textId="77777777" w:rsidR="00F14167" w:rsidRPr="00410E94" w:rsidRDefault="00F141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  <w:lang w:val="en-US"/>
        </w:rPr>
      </w:pPr>
      <w:r w:rsidRPr="00410E94">
        <w:rPr>
          <w:rFonts w:ascii="Helvetica" w:hAnsi="Helvetica" w:cs="Helvetica"/>
          <w:color w:val="333333"/>
          <w:spacing w:val="3"/>
          <w:sz w:val="20"/>
          <w:szCs w:val="20"/>
          <w:lang w:val="en-US"/>
        </w:rPr>
        <w:t xml:space="preserve">b. </w:t>
      </w:r>
      <w:proofErr w:type="spellStart"/>
      <w:r w:rsidRPr="00410E94">
        <w:rPr>
          <w:rFonts w:ascii="Helvetica" w:hAnsi="Helvetica" w:cs="Helvetica"/>
          <w:color w:val="333333"/>
          <w:spacing w:val="3"/>
          <w:sz w:val="20"/>
          <w:szCs w:val="20"/>
          <w:lang w:val="en-US"/>
        </w:rPr>
        <w:t>poweroff</w:t>
      </w:r>
      <w:proofErr w:type="spellEnd"/>
      <w:r w:rsidRPr="00410E94">
        <w:rPr>
          <w:rFonts w:ascii="Helvetica" w:hAnsi="Helvetica" w:cs="Helvetica"/>
          <w:color w:val="333333"/>
          <w:spacing w:val="3"/>
          <w:sz w:val="20"/>
          <w:szCs w:val="20"/>
          <w:lang w:val="en-US"/>
        </w:rPr>
        <w:t xml:space="preserve"> e shutdown -h now</w:t>
      </w:r>
    </w:p>
    <w:p w14:paraId="0FDB3F44" w14:textId="77777777" w:rsidR="00F14167" w:rsidRPr="005F120E" w:rsidRDefault="00F141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systemoff e poweroff</w:t>
      </w:r>
    </w:p>
    <w:p w14:paraId="6916C262" w14:textId="77777777" w:rsidR="00F14167" w:rsidRPr="005F120E" w:rsidRDefault="00F141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shutdown e off-line</w:t>
      </w:r>
    </w:p>
    <w:p w14:paraId="292C09A9" w14:textId="77777777" w:rsidR="00F14167" w:rsidRPr="005F120E" w:rsidRDefault="00F14167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3) Em que diretório ficam as informações do sistema vindas do kernel?</w:t>
      </w:r>
    </w:p>
    <w:p w14:paraId="197B6CFE" w14:textId="77777777" w:rsidR="00F14167" w:rsidRPr="005F120E" w:rsidRDefault="00F141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/kernel</w:t>
      </w:r>
    </w:p>
    <w:p w14:paraId="2F110286" w14:textId="77777777" w:rsidR="00F14167" w:rsidRPr="005F120E" w:rsidRDefault="00F141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/proc</w:t>
      </w:r>
    </w:p>
    <w:p w14:paraId="3A9A95A3" w14:textId="77777777" w:rsidR="00F14167" w:rsidRPr="005F120E" w:rsidRDefault="00F141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/system</w:t>
      </w:r>
    </w:p>
    <w:p w14:paraId="576B6894" w14:textId="77777777" w:rsidR="00F14167" w:rsidRPr="005F120E" w:rsidRDefault="00F1416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/process</w:t>
      </w:r>
    </w:p>
    <w:p w14:paraId="4E97D1DA" w14:textId="77777777" w:rsidR="00F14167" w:rsidRPr="005F120E" w:rsidRDefault="00F14167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4) Abaixo de que diretório ficam os arquivos de configuração no GNU/Linux?</w:t>
      </w:r>
    </w:p>
    <w:p w14:paraId="315A7B1A" w14:textId="77777777" w:rsidR="00F14167" w:rsidRPr="005F120E" w:rsidRDefault="00F141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/boot</w:t>
      </w:r>
    </w:p>
    <w:p w14:paraId="7731654A" w14:textId="77777777" w:rsidR="00F14167" w:rsidRPr="005F120E" w:rsidRDefault="00F141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/conf</w:t>
      </w:r>
    </w:p>
    <w:p w14:paraId="3D07C7B6" w14:textId="77777777" w:rsidR="00F14167" w:rsidRPr="005F120E" w:rsidRDefault="00F141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/etc</w:t>
      </w:r>
    </w:p>
    <w:p w14:paraId="6E856675" w14:textId="77777777" w:rsidR="00F14167" w:rsidRPr="005F120E" w:rsidRDefault="00F141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/system</w:t>
      </w:r>
    </w:p>
    <w:p w14:paraId="0EB89270" w14:textId="77777777" w:rsidR="00F14167" w:rsidRPr="005F120E" w:rsidRDefault="00F14167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5) Abaixo de que diretório ficam os arquivos temporários do sistema no GNU/Linux?</w:t>
      </w:r>
    </w:p>
    <w:p w14:paraId="59D696F2" w14:textId="77777777" w:rsidR="00F14167" w:rsidRPr="005F120E" w:rsidRDefault="00F141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lastRenderedPageBreak/>
        <w:t>a. /tmp</w:t>
      </w:r>
    </w:p>
    <w:p w14:paraId="1869ADF7" w14:textId="77777777" w:rsidR="00F14167" w:rsidRPr="005F120E" w:rsidRDefault="00F141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/mnt</w:t>
      </w:r>
    </w:p>
    <w:p w14:paraId="29438D5C" w14:textId="77777777" w:rsidR="00F14167" w:rsidRPr="005F120E" w:rsidRDefault="00F141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/temporary</w:t>
      </w:r>
    </w:p>
    <w:p w14:paraId="1F92D7D8" w14:textId="77777777" w:rsidR="00F14167" w:rsidRPr="005F120E" w:rsidRDefault="00F141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/trash</w:t>
      </w:r>
    </w:p>
    <w:p w14:paraId="5F6F2FA4" w14:textId="77777777" w:rsidR="00F14167" w:rsidRPr="005F120E" w:rsidRDefault="00F14167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6) O diretório home do usuário root fica em que caminho?</w:t>
      </w:r>
    </w:p>
    <w:p w14:paraId="47838CEE" w14:textId="77777777" w:rsidR="00F14167" w:rsidRPr="005F120E" w:rsidRDefault="00F141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/home/root</w:t>
      </w:r>
    </w:p>
    <w:p w14:paraId="1CC264F3" w14:textId="77777777" w:rsidR="00F14167" w:rsidRPr="005F120E" w:rsidRDefault="00F141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/user/root</w:t>
      </w:r>
    </w:p>
    <w:p w14:paraId="68A773A0" w14:textId="77777777" w:rsidR="00F14167" w:rsidRPr="005F120E" w:rsidRDefault="00F141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/root</w:t>
      </w:r>
    </w:p>
    <w:p w14:paraId="7B0BA78C" w14:textId="77777777" w:rsidR="00F14167" w:rsidRPr="005F120E" w:rsidRDefault="00F141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/users/root</w:t>
      </w:r>
    </w:p>
    <w:p w14:paraId="0927B1AE" w14:textId="77777777" w:rsidR="00F14167" w:rsidRPr="005F120E" w:rsidRDefault="00F14167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7) É correto afirmar que "cd /etc" e "cd /Etc" levam o usuário para o mesmo destino, ou seja, para o diretório de arquivos de configuração do sistema?</w:t>
      </w:r>
    </w:p>
    <w:p w14:paraId="52D81196" w14:textId="77777777" w:rsidR="00F14167" w:rsidRPr="005F120E" w:rsidRDefault="00F141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14:paraId="46279C3B" w14:textId="77777777" w:rsidR="00F14167" w:rsidRPr="005F120E" w:rsidRDefault="00F141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14:paraId="78A15D1F" w14:textId="77777777" w:rsidR="00F14167" w:rsidRPr="005F120E" w:rsidRDefault="00F14167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8) Você está no diretório /etc/network e deve ir para o diretório /tmp. Qual comando irá proporcionar este resultado?</w:t>
      </w:r>
    </w:p>
    <w:p w14:paraId="617E585C" w14:textId="77777777" w:rsidR="00F14167" w:rsidRPr="005F120E" w:rsidRDefault="00F141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cd ../tmp</w:t>
      </w:r>
    </w:p>
    <w:p w14:paraId="4710A30E" w14:textId="77777777" w:rsidR="00F14167" w:rsidRPr="005F120E" w:rsidRDefault="00F141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cd ../.. &amp;&amp; cp tmp</w:t>
      </w:r>
    </w:p>
    <w:p w14:paraId="644C1D8F" w14:textId="77777777" w:rsidR="00F14167" w:rsidRPr="005F120E" w:rsidRDefault="00F141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cd /tmp</w:t>
      </w:r>
    </w:p>
    <w:p w14:paraId="5716F01B" w14:textId="77777777" w:rsidR="00F14167" w:rsidRPr="005F120E" w:rsidRDefault="00F1416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Todas as anteriores estão corretas</w:t>
      </w:r>
    </w:p>
    <w:p w14:paraId="1F854C8A" w14:textId="60FB2FB5" w:rsidR="00F14167" w:rsidRPr="005F120E" w:rsidRDefault="001C2B11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9</w:t>
      </w:r>
      <w:r w:rsidR="00F14167" w:rsidRPr="005F120E">
        <w:rPr>
          <w:rFonts w:ascii="Helvetica" w:hAnsi="Helvetica" w:cs="Helvetica"/>
          <w:color w:val="333333"/>
          <w:spacing w:val="3"/>
          <w:sz w:val="20"/>
          <w:szCs w:val="20"/>
        </w:rPr>
        <w:t>) São respectivamente exemplos de entrada e saída padrão de dados:</w:t>
      </w:r>
    </w:p>
    <w:p w14:paraId="57D5FDD5" w14:textId="77777777" w:rsidR="00F14167" w:rsidRPr="005F120E" w:rsidRDefault="00F141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Teclado e impressora</w:t>
      </w:r>
    </w:p>
    <w:p w14:paraId="4777BAF5" w14:textId="77777777" w:rsidR="00F14167" w:rsidRPr="005F120E" w:rsidRDefault="00F141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Teclado e tela</w:t>
      </w:r>
    </w:p>
    <w:p w14:paraId="574C1607" w14:textId="77777777" w:rsidR="00F14167" w:rsidRPr="005F120E" w:rsidRDefault="00F141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Tela e teclado</w:t>
      </w:r>
    </w:p>
    <w:p w14:paraId="1CF60042" w14:textId="77777777" w:rsidR="00F14167" w:rsidRPr="005F120E" w:rsidRDefault="00F141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Monitor e mouse</w:t>
      </w:r>
    </w:p>
    <w:p w14:paraId="5A2A8313" w14:textId="57677064" w:rsidR="00F14167" w:rsidRPr="005F120E" w:rsidRDefault="001C2B11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10</w:t>
      </w:r>
      <w:r w:rsidR="00F14167" w:rsidRPr="005F120E">
        <w:rPr>
          <w:rFonts w:ascii="Helvetica" w:hAnsi="Helvetica" w:cs="Helvetica"/>
          <w:color w:val="333333"/>
          <w:spacing w:val="3"/>
          <w:sz w:val="20"/>
          <w:szCs w:val="20"/>
        </w:rPr>
        <w:t>) É correto afirmar que o GNU/Linux é um sistema multiusuários?</w:t>
      </w:r>
    </w:p>
    <w:p w14:paraId="2BF3646B" w14:textId="77777777" w:rsidR="00F14167" w:rsidRPr="005F120E" w:rsidRDefault="00F14167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14:paraId="336021A8" w14:textId="77777777" w:rsidR="00F14167" w:rsidRPr="005F120E" w:rsidRDefault="00F14167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14:paraId="09F7FA22" w14:textId="232E3077" w:rsidR="00F14167" w:rsidRPr="005F120E" w:rsidRDefault="00414A1D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12</w:t>
      </w:r>
      <w:r w:rsidR="00F14167" w:rsidRPr="005F120E">
        <w:rPr>
          <w:rFonts w:ascii="Helvetica" w:hAnsi="Helvetica" w:cs="Helvetica"/>
          <w:color w:val="333333"/>
          <w:spacing w:val="3"/>
          <w:sz w:val="20"/>
          <w:szCs w:val="20"/>
        </w:rPr>
        <w:t>) É correto afirmar que arquivos e diretórios com sinal de ponto final à esquerda de seu nome são arquivos ocultos?</w:t>
      </w:r>
    </w:p>
    <w:p w14:paraId="0943A480" w14:textId="77777777" w:rsidR="00F14167" w:rsidRPr="005F120E" w:rsidRDefault="00F14167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14:paraId="02EB2941" w14:textId="77777777" w:rsidR="00414A1D" w:rsidRPr="005F120E" w:rsidRDefault="00F14167" w:rsidP="00414A1D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14:paraId="59CB81E3" w14:textId="77461A84" w:rsidR="00F14167" w:rsidRPr="005F120E" w:rsidRDefault="00414A1D" w:rsidP="00414A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13</w:t>
      </w:r>
      <w:r w:rsidR="00F14167" w:rsidRPr="005F120E">
        <w:rPr>
          <w:rFonts w:ascii="Helvetica" w:hAnsi="Helvetica" w:cs="Helvetica"/>
          <w:color w:val="333333"/>
          <w:spacing w:val="3"/>
          <w:sz w:val="20"/>
          <w:szCs w:val="20"/>
        </w:rPr>
        <w:t>) É correto afirmar que GNU/Linux e Linux são a mesma coisa?</w:t>
      </w:r>
    </w:p>
    <w:p w14:paraId="6F42BB9A" w14:textId="77777777" w:rsidR="00F14167" w:rsidRPr="005F120E" w:rsidRDefault="00F1416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14:paraId="6E23F07D" w14:textId="77777777" w:rsidR="00F14167" w:rsidRPr="005F120E" w:rsidRDefault="00F1416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14:paraId="73CDDAD3" w14:textId="3869B924" w:rsidR="00F14167" w:rsidRPr="005F120E" w:rsidRDefault="00414A1D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14</w:t>
      </w:r>
      <w:r w:rsidR="00F14167" w:rsidRPr="005F120E">
        <w:rPr>
          <w:rFonts w:ascii="Helvetica" w:hAnsi="Helvetica" w:cs="Helvetica"/>
          <w:color w:val="333333"/>
          <w:spacing w:val="3"/>
          <w:sz w:val="20"/>
          <w:szCs w:val="20"/>
        </w:rPr>
        <w:t>) O kernel é a camada responsável por interagir com o hardware. Isso está correto?</w:t>
      </w:r>
    </w:p>
    <w:p w14:paraId="3B50D4C0" w14:textId="77777777" w:rsidR="00F14167" w:rsidRPr="005F120E" w:rsidRDefault="00F14167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14:paraId="26FEAC95" w14:textId="77777777" w:rsidR="00F14167" w:rsidRPr="005F120E" w:rsidRDefault="00F14167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14:paraId="132F9A03" w14:textId="7D3B7144" w:rsidR="00F14167" w:rsidRPr="005F120E" w:rsidRDefault="00414A1D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lastRenderedPageBreak/>
        <w:t>15</w:t>
      </w:r>
      <w:r w:rsidR="00F14167" w:rsidRPr="005F120E">
        <w:rPr>
          <w:rFonts w:ascii="Helvetica" w:hAnsi="Helvetica" w:cs="Helvetica"/>
          <w:color w:val="333333"/>
          <w:spacing w:val="3"/>
          <w:sz w:val="20"/>
          <w:szCs w:val="20"/>
        </w:rPr>
        <w:t>) O atalho CTRL + C pode ser utilizado para abrir uma nova linha de comando descartando a atual. Essa afirmação está correta?</w:t>
      </w:r>
    </w:p>
    <w:p w14:paraId="24341C50" w14:textId="77777777" w:rsidR="00F14167" w:rsidRPr="005F120E" w:rsidRDefault="00F14167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14:paraId="7E2EFDE1" w14:textId="77777777" w:rsidR="00F14167" w:rsidRPr="005F120E" w:rsidRDefault="00F14167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14:paraId="6BCE9241" w14:textId="1D2877A4" w:rsidR="00F14167" w:rsidRPr="005F120E" w:rsidRDefault="00414A1D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16</w:t>
      </w:r>
      <w:r w:rsidR="00F14167" w:rsidRPr="005F120E">
        <w:rPr>
          <w:rFonts w:ascii="Helvetica" w:hAnsi="Helvetica" w:cs="Helvetica"/>
          <w:color w:val="333333"/>
          <w:spacing w:val="3"/>
          <w:sz w:val="20"/>
          <w:szCs w:val="20"/>
        </w:rPr>
        <w:t>) No /bin podemos encontrar os binários acessíveis a todos os usuários. Isso está correto?</w:t>
      </w:r>
    </w:p>
    <w:p w14:paraId="6ECDA8A5" w14:textId="77777777" w:rsidR="00F14167" w:rsidRPr="005F120E" w:rsidRDefault="00F1416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14:paraId="62CBA478" w14:textId="77777777" w:rsidR="00F14167" w:rsidRPr="005F120E" w:rsidRDefault="00F14167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14:paraId="29AE1504" w14:textId="430FD508" w:rsidR="00F14167" w:rsidRPr="005F120E" w:rsidRDefault="00414A1D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17</w:t>
      </w:r>
      <w:r w:rsidR="00F14167" w:rsidRPr="005F120E">
        <w:rPr>
          <w:rFonts w:ascii="Helvetica" w:hAnsi="Helvetica" w:cs="Helvetica"/>
          <w:color w:val="333333"/>
          <w:spacing w:val="3"/>
          <w:sz w:val="20"/>
          <w:szCs w:val="20"/>
        </w:rPr>
        <w:t>) O comando sudo é utilizado para adicionar novos usuários. Essa afirmação está correta?</w:t>
      </w:r>
    </w:p>
    <w:p w14:paraId="16690FE0" w14:textId="77777777" w:rsidR="00F14167" w:rsidRPr="005F120E" w:rsidRDefault="00F14167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Sim</w:t>
      </w:r>
    </w:p>
    <w:p w14:paraId="5792BA8C" w14:textId="77777777" w:rsidR="00F14167" w:rsidRPr="005F120E" w:rsidRDefault="00F14167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Não</w:t>
      </w:r>
    </w:p>
    <w:p w14:paraId="330B7336" w14:textId="6455DD1B" w:rsidR="00F14167" w:rsidRPr="005F120E" w:rsidRDefault="00414A1D" w:rsidP="00F14167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18</w:t>
      </w:r>
      <w:r w:rsidR="00F14167" w:rsidRPr="005F120E">
        <w:rPr>
          <w:rFonts w:ascii="Helvetica" w:hAnsi="Helvetica" w:cs="Helvetica"/>
          <w:color w:val="333333"/>
          <w:spacing w:val="3"/>
          <w:sz w:val="20"/>
          <w:szCs w:val="20"/>
        </w:rPr>
        <w:t>) Em que diretório ficam os arquivos executáveis aos quais somente o root tem acesso?</w:t>
      </w:r>
    </w:p>
    <w:p w14:paraId="594FBD1A" w14:textId="77777777" w:rsidR="00F14167" w:rsidRPr="005F120E" w:rsidRDefault="00F14167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a. /bin</w:t>
      </w:r>
    </w:p>
    <w:p w14:paraId="63166A28" w14:textId="77777777" w:rsidR="00F14167" w:rsidRPr="005F120E" w:rsidRDefault="00F14167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b. /r oot</w:t>
      </w:r>
    </w:p>
    <w:p w14:paraId="6DF366F5" w14:textId="77777777" w:rsidR="00F14167" w:rsidRPr="005F120E" w:rsidRDefault="00F14167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c. /sbin</w:t>
      </w:r>
    </w:p>
    <w:p w14:paraId="2DC1AA75" w14:textId="6158D48C" w:rsidR="00F14167" w:rsidRPr="005F120E" w:rsidRDefault="00F14167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  <w:r w:rsidRPr="005F120E">
        <w:rPr>
          <w:rFonts w:ascii="Helvetica" w:hAnsi="Helvetica" w:cs="Helvetica"/>
          <w:color w:val="333333"/>
          <w:spacing w:val="3"/>
          <w:sz w:val="20"/>
          <w:szCs w:val="20"/>
        </w:rPr>
        <w:t>d. /system/root</w:t>
      </w:r>
    </w:p>
    <w:p w14:paraId="66297C12" w14:textId="006952C2" w:rsidR="005F120E" w:rsidRPr="0069455D" w:rsidRDefault="005F120E" w:rsidP="005F120E">
      <w:pPr>
        <w:jc w:val="both"/>
        <w:rPr>
          <w:rFonts w:ascii="Helvetica" w:hAnsi="Helvetica" w:cs="Helvetica"/>
          <w:b/>
          <w:bCs/>
          <w:color w:val="C00000"/>
          <w:spacing w:val="30"/>
          <w:szCs w:val="24"/>
        </w:rPr>
      </w:pPr>
      <w:r w:rsidRPr="0069455D">
        <w:rPr>
          <w:rFonts w:ascii="Helvetica" w:hAnsi="Helvetica" w:cs="Helvetica"/>
          <w:b/>
          <w:color w:val="C00000"/>
          <w:spacing w:val="3"/>
          <w:szCs w:val="24"/>
        </w:rPr>
        <w:t>19)</w:t>
      </w:r>
      <w:r w:rsidRPr="0069455D">
        <w:rPr>
          <w:rFonts w:ascii="Helvetica" w:hAnsi="Helvetica" w:cs="Helvetica"/>
          <w:b/>
          <w:bCs/>
          <w:color w:val="C00000"/>
          <w:spacing w:val="30"/>
          <w:szCs w:val="24"/>
        </w:rPr>
        <w:t xml:space="preserve"> Comandos de Ajuda</w:t>
      </w:r>
    </w:p>
    <w:p w14:paraId="608998E7" w14:textId="77777777" w:rsidR="005F120E" w:rsidRPr="005F120E" w:rsidRDefault="005F120E" w:rsidP="005F120E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Digitar o comando abaixo para entrar no manual on-line do sistema para buscar informações sobre o comando pwd.</w:t>
      </w:r>
    </w:p>
    <w:p w14:paraId="19BBB202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man pwd</w:t>
      </w:r>
    </w:p>
    <w:p w14:paraId="50A8B345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info</w:t>
      </w:r>
    </w:p>
    <w:p w14:paraId="72F22EE9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pressione a tecla “q” para sair</w:t>
      </w:r>
    </w:p>
    <w:p w14:paraId="4FFEA079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Ao entrar no manual, anotar abaixo qual é o significado do comando pwd descrita na sessão NOME?</w:t>
      </w:r>
    </w:p>
    <w:p w14:paraId="27071A29" w14:textId="28D8278B" w:rsidR="005F120E" w:rsidRPr="005F120E" w:rsidRDefault="005F120E" w:rsidP="00410E94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</w:t>
      </w:r>
      <w:r w:rsidR="00410E94" w:rsidRPr="00410E94">
        <w:t xml:space="preserve"> </w:t>
      </w:r>
      <w:r w:rsidR="00410E94">
        <w:t>Mostra o diretório de trabalho atual (imprime o caminho completo).</w:t>
      </w:r>
    </w:p>
    <w:p w14:paraId="56836DE3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info mkdir</w:t>
      </w:r>
    </w:p>
    <w:p w14:paraId="0B1B72E3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pressione a tecla “q” para sair</w:t>
      </w:r>
    </w:p>
    <w:p w14:paraId="371324A4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Anotar abaixo a descrição do comando mkdir exposta pelo comando acima.</w:t>
      </w:r>
    </w:p>
    <w:p w14:paraId="7970993D" w14:textId="77777777" w:rsidR="00410E94" w:rsidRDefault="005F120E" w:rsidP="00410E94">
      <w:pPr>
        <w:jc w:val="both"/>
      </w:pPr>
      <w:r w:rsidRPr="005F120E">
        <w:rPr>
          <w:rFonts w:ascii="Helvetica" w:hAnsi="Helvetica" w:cs="Helvetica"/>
          <w:spacing w:val="30"/>
          <w:sz w:val="20"/>
          <w:szCs w:val="20"/>
        </w:rPr>
        <w:t>R:</w:t>
      </w:r>
      <w:r w:rsidR="00410E94" w:rsidRPr="00410E94">
        <w:t xml:space="preserve"> </w:t>
      </w:r>
      <w:r w:rsidR="00410E94">
        <w:t>Cria novos diretórios.</w:t>
      </w:r>
    </w:p>
    <w:p w14:paraId="06DC249C" w14:textId="03D765FF" w:rsidR="005F120E" w:rsidRPr="005F120E" w:rsidRDefault="00410E94" w:rsidP="00410E94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 xml:space="preserve"> </w:t>
      </w:r>
      <w:r w:rsidR="005F120E" w:rsidRPr="005F120E">
        <w:rPr>
          <w:rFonts w:ascii="Helvetica" w:hAnsi="Helvetica" w:cs="Helvetica"/>
          <w:spacing w:val="30"/>
          <w:sz w:val="20"/>
          <w:szCs w:val="20"/>
        </w:rPr>
        <w:t>Para obter informações básicas de comandos usar a opção –help. Vamos obter mais informações sobre o comando ls.</w:t>
      </w:r>
    </w:p>
    <w:p w14:paraId="46752FA4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ls --help</w:t>
      </w:r>
    </w:p>
    <w:p w14:paraId="18B17E8C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OBS: a tela irá passar muito rápido, então use o |more para pausar o resultado do comando na tela, para que você possa lar tranquilamente o resultado do comando.</w:t>
      </w:r>
    </w:p>
    <w:p w14:paraId="6C507DC6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ls -- help |more</w:t>
      </w:r>
    </w:p>
    <w:p w14:paraId="07B580A0" w14:textId="32E4A076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</w:t>
      </w:r>
      <w:r w:rsidR="00410E94" w:rsidRPr="00410E94">
        <w:t xml:space="preserve"> </w:t>
      </w:r>
      <w:r w:rsidR="00410E94">
        <w:t xml:space="preserve">Exibe opções e uso do comando </w:t>
      </w:r>
      <w:proofErr w:type="spellStart"/>
      <w:r w:rsidR="00410E94">
        <w:rPr>
          <w:rStyle w:val="CdigoHTML"/>
          <w:rFonts w:eastAsiaTheme="minorHAnsi"/>
        </w:rPr>
        <w:t>ls</w:t>
      </w:r>
      <w:proofErr w:type="spellEnd"/>
      <w:r w:rsidR="00410E94">
        <w:t>.</w:t>
      </w:r>
    </w:p>
    <w:p w14:paraId="59142AD4" w14:textId="77777777" w:rsidR="005F120E" w:rsidRPr="005F120E" w:rsidRDefault="005F120E" w:rsidP="005F120E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lastRenderedPageBreak/>
        <w:t>Digitar o comando abaixo para consultar o manual on-line localizado em um banco de dados do sistema operacional em busca de informação do que significa o comando find.</w:t>
      </w:r>
    </w:p>
    <w:p w14:paraId="75BBE366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man find</w:t>
      </w:r>
    </w:p>
    <w:p w14:paraId="440FBED5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pressione a tecla “q” para sair</w:t>
      </w:r>
    </w:p>
    <w:p w14:paraId="2B18D81B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pw</w:t>
      </w:r>
    </w:p>
    <w:p w14:paraId="73275EC5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abaixo a resposta do comando acima.</w:t>
      </w:r>
    </w:p>
    <w:p w14:paraId="62DAD6A5" w14:textId="7C038843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</w:t>
      </w:r>
      <w:r w:rsidR="00410E94">
        <w:rPr>
          <w:rFonts w:ascii="Helvetica" w:hAnsi="Helvetica" w:cs="Helvetica"/>
          <w:spacing w:val="30"/>
          <w:sz w:val="20"/>
          <w:szCs w:val="20"/>
        </w:rPr>
        <w:t xml:space="preserve">: </w:t>
      </w:r>
      <w:r w:rsidR="00410E94">
        <w:t>Busca arquivos e diretórios de acordo com critérios.</w:t>
      </w:r>
    </w:p>
    <w:p w14:paraId="592A2C35" w14:textId="2442878E" w:rsidR="005F120E" w:rsidRPr="0069455D" w:rsidRDefault="005F120E" w:rsidP="005F120E">
      <w:pPr>
        <w:jc w:val="both"/>
        <w:rPr>
          <w:rFonts w:ascii="Helvetica" w:hAnsi="Helvetica" w:cs="Helvetica"/>
          <w:b/>
          <w:bCs/>
          <w:color w:val="C00000"/>
          <w:spacing w:val="30"/>
          <w:szCs w:val="24"/>
        </w:rPr>
      </w:pPr>
      <w:r w:rsidRPr="0069455D">
        <w:rPr>
          <w:rFonts w:ascii="Helvetica" w:hAnsi="Helvetica" w:cs="Helvetica"/>
          <w:b/>
          <w:color w:val="C00000"/>
          <w:spacing w:val="3"/>
          <w:szCs w:val="24"/>
        </w:rPr>
        <w:t>20)</w:t>
      </w:r>
      <w:r w:rsidRPr="0069455D">
        <w:rPr>
          <w:rFonts w:ascii="Helvetica" w:hAnsi="Helvetica" w:cs="Helvetica"/>
          <w:b/>
          <w:bCs/>
          <w:color w:val="C00000"/>
          <w:spacing w:val="30"/>
          <w:szCs w:val="24"/>
        </w:rPr>
        <w:t xml:space="preserve"> Comandos de Navegação</w:t>
      </w:r>
    </w:p>
    <w:p w14:paraId="41EED8A0" w14:textId="77777777" w:rsidR="005F120E" w:rsidRPr="005F120E" w:rsidRDefault="005F120E" w:rsidP="005F120E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Digitar o comando abaixo para exibir o diretório corrente (atual) em que você está localizado.</w:t>
      </w:r>
    </w:p>
    <w:p w14:paraId="02F95722" w14:textId="77777777" w:rsidR="005F120E" w:rsidRPr="005F120E" w:rsidRDefault="005F120E" w:rsidP="005F120E">
      <w:pPr>
        <w:ind w:left="360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pwd</w:t>
      </w:r>
    </w:p>
    <w:p w14:paraId="32906122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abaixo a resposta deste comando.</w:t>
      </w:r>
    </w:p>
    <w:p w14:paraId="446474A4" w14:textId="1688D86A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</w:t>
      </w:r>
      <w:r w:rsidR="00410E94" w:rsidRPr="00410E94">
        <w:t xml:space="preserve"> </w:t>
      </w:r>
      <w:r w:rsidR="00410E94">
        <w:t xml:space="preserve">Exibe o diretório atual, </w:t>
      </w:r>
      <w:proofErr w:type="spellStart"/>
      <w:r w:rsidR="00410E94">
        <w:t>ex</w:t>
      </w:r>
      <w:proofErr w:type="spellEnd"/>
      <w:r w:rsidR="00410E94">
        <w:t xml:space="preserve">: </w:t>
      </w:r>
      <w:r w:rsidR="00410E94" w:rsidRPr="00410E94">
        <w:rPr>
          <w:rStyle w:val="CdigoHTML"/>
          <w:rFonts w:asciiTheme="minorHAnsi" w:eastAsiaTheme="minorHAnsi" w:hAnsiTheme="minorHAnsi" w:cstheme="minorHAnsi"/>
        </w:rPr>
        <w:t>/home/aluno</w:t>
      </w:r>
    </w:p>
    <w:p w14:paraId="5CDB86A0" w14:textId="77777777" w:rsidR="005F120E" w:rsidRPr="005F120E" w:rsidRDefault="005F120E" w:rsidP="005F120E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Colocar o comando abaixo sair do diretório atual e entrar no diretório /etc/sysconfig/network-scripts.</w:t>
      </w:r>
    </w:p>
    <w:p w14:paraId="6CC89A2A" w14:textId="77777777" w:rsidR="005F120E" w:rsidRPr="00410E94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proofErr w:type="spellStart"/>
      <w:r w:rsidRPr="00410E94">
        <w:rPr>
          <w:rFonts w:ascii="Helvetica" w:hAnsi="Helvetica" w:cs="Helvetica"/>
          <w:spacing w:val="30"/>
          <w:sz w:val="20"/>
          <w:szCs w:val="20"/>
        </w:rPr>
        <w:t>cd</w:t>
      </w:r>
      <w:proofErr w:type="spellEnd"/>
      <w:r w:rsidRPr="00410E94">
        <w:rPr>
          <w:rFonts w:ascii="Helvetica" w:hAnsi="Helvetica" w:cs="Helvetica"/>
          <w:spacing w:val="30"/>
          <w:sz w:val="20"/>
          <w:szCs w:val="20"/>
        </w:rPr>
        <w:t xml:space="preserve"> /</w:t>
      </w:r>
      <w:proofErr w:type="spellStart"/>
      <w:r w:rsidRPr="00410E94">
        <w:rPr>
          <w:rFonts w:ascii="Helvetica" w:hAnsi="Helvetica" w:cs="Helvetica"/>
          <w:spacing w:val="30"/>
          <w:sz w:val="20"/>
          <w:szCs w:val="20"/>
        </w:rPr>
        <w:t>etc</w:t>
      </w:r>
      <w:proofErr w:type="spellEnd"/>
    </w:p>
    <w:p w14:paraId="66CF28A1" w14:textId="77777777" w:rsidR="005F120E" w:rsidRPr="00410E94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proofErr w:type="spellStart"/>
      <w:r w:rsidRPr="00410E94">
        <w:rPr>
          <w:rFonts w:ascii="Helvetica" w:hAnsi="Helvetica" w:cs="Helvetica"/>
          <w:spacing w:val="30"/>
          <w:sz w:val="20"/>
          <w:szCs w:val="20"/>
        </w:rPr>
        <w:t>cd</w:t>
      </w:r>
      <w:proofErr w:type="spellEnd"/>
      <w:r w:rsidRPr="00410E94">
        <w:rPr>
          <w:rFonts w:ascii="Helvetica" w:hAnsi="Helvetica" w:cs="Helvetica"/>
          <w:spacing w:val="30"/>
          <w:sz w:val="20"/>
          <w:szCs w:val="20"/>
        </w:rPr>
        <w:t xml:space="preserve"> </w:t>
      </w:r>
      <w:proofErr w:type="spellStart"/>
      <w:r w:rsidRPr="00410E94">
        <w:rPr>
          <w:rFonts w:ascii="Helvetica" w:hAnsi="Helvetica" w:cs="Helvetica"/>
          <w:spacing w:val="30"/>
          <w:sz w:val="20"/>
          <w:szCs w:val="20"/>
        </w:rPr>
        <w:t>fonts</w:t>
      </w:r>
      <w:proofErr w:type="spellEnd"/>
    </w:p>
    <w:p w14:paraId="34568D91" w14:textId="77777777" w:rsidR="005F120E" w:rsidRPr="00410E94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410E94">
        <w:rPr>
          <w:rFonts w:ascii="Helvetica" w:hAnsi="Helvetica" w:cs="Helvetica"/>
          <w:spacing w:val="30"/>
          <w:sz w:val="20"/>
          <w:szCs w:val="20"/>
        </w:rPr>
        <w:t xml:space="preserve">ou </w:t>
      </w:r>
      <w:r w:rsidRPr="00410E94">
        <w:rPr>
          <w:rFonts w:ascii="Helvetica" w:hAnsi="Helvetica" w:cs="Helvetica"/>
          <w:spacing w:val="30"/>
          <w:sz w:val="20"/>
          <w:szCs w:val="20"/>
        </w:rPr>
        <w:tab/>
      </w:r>
      <w:proofErr w:type="spellStart"/>
      <w:r w:rsidRPr="00410E94">
        <w:rPr>
          <w:rFonts w:ascii="Helvetica" w:hAnsi="Helvetica" w:cs="Helvetica"/>
          <w:spacing w:val="30"/>
          <w:sz w:val="20"/>
          <w:szCs w:val="20"/>
        </w:rPr>
        <w:t>cd</w:t>
      </w:r>
      <w:proofErr w:type="spellEnd"/>
      <w:r w:rsidRPr="00410E94">
        <w:rPr>
          <w:rFonts w:ascii="Helvetica" w:hAnsi="Helvetica" w:cs="Helvetica"/>
          <w:spacing w:val="30"/>
          <w:sz w:val="20"/>
          <w:szCs w:val="20"/>
        </w:rPr>
        <w:t xml:space="preserve"> /</w:t>
      </w:r>
      <w:proofErr w:type="spellStart"/>
      <w:r w:rsidRPr="00410E94">
        <w:rPr>
          <w:rFonts w:ascii="Helvetica" w:hAnsi="Helvetica" w:cs="Helvetica"/>
          <w:spacing w:val="30"/>
          <w:sz w:val="20"/>
          <w:szCs w:val="20"/>
        </w:rPr>
        <w:t>etc</w:t>
      </w:r>
      <w:proofErr w:type="spellEnd"/>
      <w:r w:rsidRPr="00410E94">
        <w:rPr>
          <w:rFonts w:ascii="Helvetica" w:hAnsi="Helvetica" w:cs="Helvetica"/>
          <w:spacing w:val="30"/>
          <w:sz w:val="20"/>
          <w:szCs w:val="20"/>
        </w:rPr>
        <w:t>/</w:t>
      </w:r>
      <w:proofErr w:type="spellStart"/>
      <w:r w:rsidRPr="00410E94">
        <w:rPr>
          <w:rFonts w:ascii="Helvetica" w:hAnsi="Helvetica" w:cs="Helvetica"/>
          <w:spacing w:val="30"/>
          <w:sz w:val="20"/>
          <w:szCs w:val="20"/>
        </w:rPr>
        <w:t>fonts</w:t>
      </w:r>
      <w:proofErr w:type="spellEnd"/>
    </w:p>
    <w:p w14:paraId="49E6F06D" w14:textId="6A8F4F61" w:rsidR="005F120E" w:rsidRPr="00410E94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410E94">
        <w:rPr>
          <w:rFonts w:ascii="Helvetica" w:hAnsi="Helvetica" w:cs="Helvetica"/>
          <w:spacing w:val="30"/>
          <w:sz w:val="20"/>
          <w:szCs w:val="20"/>
        </w:rPr>
        <w:t>R:</w:t>
      </w:r>
      <w:r w:rsidR="00410E94" w:rsidRPr="00410E94">
        <w:t xml:space="preserve"> </w:t>
      </w:r>
      <w:r w:rsidR="00410E94">
        <w:t xml:space="preserve">Muda para o diretório </w:t>
      </w:r>
      <w:r w:rsidR="00410E94" w:rsidRPr="00410E94">
        <w:rPr>
          <w:rStyle w:val="CdigoHTML"/>
          <w:rFonts w:asciiTheme="minorHAnsi" w:eastAsiaTheme="minorHAnsi" w:hAnsiTheme="minorHAnsi" w:cstheme="minorHAnsi"/>
        </w:rPr>
        <w:t>/</w:t>
      </w:r>
      <w:proofErr w:type="spellStart"/>
      <w:r w:rsidR="00410E94" w:rsidRPr="00410E94">
        <w:rPr>
          <w:rStyle w:val="CdigoHTML"/>
          <w:rFonts w:asciiTheme="minorHAnsi" w:eastAsiaTheme="minorHAnsi" w:hAnsiTheme="minorHAnsi" w:cstheme="minorHAnsi"/>
        </w:rPr>
        <w:t>etc</w:t>
      </w:r>
      <w:proofErr w:type="spellEnd"/>
      <w:r w:rsidR="00410E94" w:rsidRPr="00410E94">
        <w:rPr>
          <w:rStyle w:val="CdigoHTML"/>
          <w:rFonts w:asciiTheme="minorHAnsi" w:eastAsiaTheme="minorHAnsi" w:hAnsiTheme="minorHAnsi" w:cstheme="minorHAnsi"/>
        </w:rPr>
        <w:t>/</w:t>
      </w:r>
      <w:proofErr w:type="spellStart"/>
      <w:r w:rsidR="00410E94" w:rsidRPr="00410E94">
        <w:rPr>
          <w:rStyle w:val="CdigoHTML"/>
          <w:rFonts w:asciiTheme="minorHAnsi" w:eastAsiaTheme="minorHAnsi" w:hAnsiTheme="minorHAnsi" w:cstheme="minorHAnsi"/>
        </w:rPr>
        <w:t>fonts</w:t>
      </w:r>
      <w:proofErr w:type="spellEnd"/>
      <w:r w:rsidR="00410E94">
        <w:rPr>
          <w:rStyle w:val="CdigoHTML"/>
          <w:rFonts w:asciiTheme="minorHAnsi" w:eastAsiaTheme="minorHAnsi" w:hAnsiTheme="minorHAnsi" w:cstheme="minorHAnsi"/>
        </w:rPr>
        <w:t>.</w:t>
      </w:r>
    </w:p>
    <w:p w14:paraId="3BA265BB" w14:textId="77777777" w:rsidR="005F120E" w:rsidRPr="005F120E" w:rsidRDefault="005F120E" w:rsidP="005F120E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 xml:space="preserve">Usar o comando </w:t>
      </w:r>
      <w:proofErr w:type="spellStart"/>
      <w:r w:rsidRPr="005F120E">
        <w:rPr>
          <w:rFonts w:ascii="Helvetica" w:hAnsi="Helvetica" w:cs="Helvetica"/>
          <w:spacing w:val="30"/>
          <w:sz w:val="20"/>
          <w:szCs w:val="20"/>
        </w:rPr>
        <w:t>cd</w:t>
      </w:r>
      <w:proofErr w:type="spellEnd"/>
      <w:r w:rsidRPr="005F120E">
        <w:rPr>
          <w:rFonts w:ascii="Helvetica" w:hAnsi="Helvetica" w:cs="Helvetica"/>
          <w:spacing w:val="30"/>
          <w:sz w:val="20"/>
          <w:szCs w:val="20"/>
        </w:rPr>
        <w:t xml:space="preserve"> para voltar um diretcd lsório atrás.</w:t>
      </w:r>
    </w:p>
    <w:p w14:paraId="6025927F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..</w:t>
      </w:r>
    </w:p>
    <w:p w14:paraId="1C71EAA1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14:paraId="7710F421" w14:textId="4C43EE58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</w:t>
      </w:r>
      <w:r w:rsidR="00410E94" w:rsidRPr="00410E94">
        <w:t xml:space="preserve"> </w:t>
      </w:r>
      <w:r w:rsidR="00410E94">
        <w:t xml:space="preserve">Volta um diretório, </w:t>
      </w:r>
      <w:proofErr w:type="spellStart"/>
      <w:r w:rsidR="00410E94">
        <w:t>ex</w:t>
      </w:r>
      <w:proofErr w:type="spellEnd"/>
      <w:r w:rsidR="00410E94">
        <w:t xml:space="preserve">: de </w:t>
      </w:r>
      <w:r w:rsidR="00410E94" w:rsidRPr="00410E94">
        <w:rPr>
          <w:rStyle w:val="CdigoHTML"/>
          <w:rFonts w:asciiTheme="minorHAnsi" w:eastAsiaTheme="minorHAnsi" w:hAnsiTheme="minorHAnsi" w:cstheme="minorHAnsi"/>
        </w:rPr>
        <w:t>/</w:t>
      </w:r>
      <w:proofErr w:type="spellStart"/>
      <w:r w:rsidR="00410E94" w:rsidRPr="00410E94">
        <w:rPr>
          <w:rStyle w:val="CdigoHTML"/>
          <w:rFonts w:asciiTheme="minorHAnsi" w:eastAsiaTheme="minorHAnsi" w:hAnsiTheme="minorHAnsi" w:cstheme="minorHAnsi"/>
        </w:rPr>
        <w:t>etc</w:t>
      </w:r>
      <w:proofErr w:type="spellEnd"/>
      <w:r w:rsidR="00410E94" w:rsidRPr="00410E94">
        <w:rPr>
          <w:rStyle w:val="CdigoHTML"/>
          <w:rFonts w:asciiTheme="minorHAnsi" w:eastAsiaTheme="minorHAnsi" w:hAnsiTheme="minorHAnsi" w:cstheme="minorHAnsi"/>
        </w:rPr>
        <w:t>/</w:t>
      </w:r>
      <w:proofErr w:type="spellStart"/>
      <w:r w:rsidR="00410E94" w:rsidRPr="00410E94">
        <w:rPr>
          <w:rStyle w:val="CdigoHTML"/>
          <w:rFonts w:asciiTheme="minorHAnsi" w:eastAsiaTheme="minorHAnsi" w:hAnsiTheme="minorHAnsi" w:cstheme="minorHAnsi"/>
        </w:rPr>
        <w:t>fonts</w:t>
      </w:r>
      <w:proofErr w:type="spellEnd"/>
      <w:r w:rsidR="00410E94">
        <w:t xml:space="preserve"> para </w:t>
      </w:r>
      <w:r w:rsidR="00410E94" w:rsidRPr="00410E94">
        <w:rPr>
          <w:rStyle w:val="CdigoHTML"/>
          <w:rFonts w:asciiTheme="minorHAnsi" w:eastAsiaTheme="minorHAnsi" w:hAnsiTheme="minorHAnsi" w:cstheme="minorHAnsi"/>
        </w:rPr>
        <w:t>/</w:t>
      </w:r>
      <w:proofErr w:type="spellStart"/>
      <w:r w:rsidR="00410E94" w:rsidRPr="00410E94">
        <w:rPr>
          <w:rStyle w:val="CdigoHTML"/>
          <w:rFonts w:asciiTheme="minorHAnsi" w:eastAsiaTheme="minorHAnsi" w:hAnsiTheme="minorHAnsi" w:cstheme="minorHAnsi"/>
        </w:rPr>
        <w:t>etc</w:t>
      </w:r>
      <w:proofErr w:type="spellEnd"/>
    </w:p>
    <w:p w14:paraId="2438674F" w14:textId="77777777" w:rsidR="005F120E" w:rsidRPr="005F120E" w:rsidRDefault="005F120E" w:rsidP="005F120E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 xml:space="preserve">Usar o comando cd para voltar ao diretório raiz </w:t>
      </w:r>
      <w:proofErr w:type="gramStart"/>
      <w:r w:rsidRPr="005F120E">
        <w:rPr>
          <w:rFonts w:ascii="Helvetica" w:hAnsi="Helvetica" w:cs="Helvetica"/>
          <w:spacing w:val="30"/>
          <w:sz w:val="20"/>
          <w:szCs w:val="20"/>
        </w:rPr>
        <w:t>(  /</w:t>
      </w:r>
      <w:proofErr w:type="gramEnd"/>
      <w:r w:rsidRPr="005F120E">
        <w:rPr>
          <w:rFonts w:ascii="Helvetica" w:hAnsi="Helvetica" w:cs="Helvetica"/>
          <w:spacing w:val="30"/>
          <w:sz w:val="20"/>
          <w:szCs w:val="20"/>
        </w:rPr>
        <w:t xml:space="preserve"> ).</w:t>
      </w:r>
    </w:p>
    <w:p w14:paraId="22E00EE1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/</w:t>
      </w:r>
    </w:p>
    <w:p w14:paraId="08A784AA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14:paraId="00927055" w14:textId="0CEC2A79" w:rsidR="00410E94" w:rsidRDefault="005F120E" w:rsidP="00410E94">
      <w:pPr>
        <w:jc w:val="both"/>
        <w:rPr>
          <w:rStyle w:val="CdigoHTML"/>
          <w:rFonts w:eastAsiaTheme="minorHAnsi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</w:t>
      </w:r>
      <w:r w:rsidR="00410E94">
        <w:rPr>
          <w:rFonts w:ascii="Helvetica" w:hAnsi="Helvetica" w:cs="Helvetica"/>
          <w:spacing w:val="30"/>
          <w:sz w:val="20"/>
          <w:szCs w:val="20"/>
        </w:rPr>
        <w:t>:</w:t>
      </w:r>
      <w:r w:rsidR="00410E94">
        <w:t xml:space="preserve">Vai para o diretório raiz </w:t>
      </w:r>
      <w:r w:rsidR="00410E94">
        <w:rPr>
          <w:rStyle w:val="CdigoHTML"/>
          <w:rFonts w:eastAsiaTheme="minorHAnsi"/>
        </w:rPr>
        <w:t>/</w:t>
      </w:r>
    </w:p>
    <w:p w14:paraId="3158A093" w14:textId="4A999268" w:rsidR="005F120E" w:rsidRPr="005F120E" w:rsidRDefault="005F120E" w:rsidP="00410E94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 xml:space="preserve">Usar o comando </w:t>
      </w:r>
      <w:proofErr w:type="spellStart"/>
      <w:r w:rsidRPr="005F120E">
        <w:rPr>
          <w:rFonts w:ascii="Helvetica" w:hAnsi="Helvetica" w:cs="Helvetica"/>
          <w:spacing w:val="30"/>
          <w:sz w:val="20"/>
          <w:szCs w:val="20"/>
        </w:rPr>
        <w:t>cd</w:t>
      </w:r>
      <w:proofErr w:type="spellEnd"/>
      <w:r w:rsidRPr="005F120E">
        <w:rPr>
          <w:rFonts w:ascii="Helvetica" w:hAnsi="Helvetica" w:cs="Helvetica"/>
          <w:spacing w:val="30"/>
          <w:sz w:val="20"/>
          <w:szCs w:val="20"/>
        </w:rPr>
        <w:t xml:space="preserve"> para voltar ao diretório que você se encontrava.</w:t>
      </w:r>
    </w:p>
    <w:p w14:paraId="3014FE9F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-</w:t>
      </w:r>
    </w:p>
    <w:p w14:paraId="3078DDB9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14:paraId="2A39BAB7" w14:textId="090DCCEA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</w:t>
      </w:r>
      <w:r w:rsidR="00410E94" w:rsidRPr="00410E94">
        <w:t xml:space="preserve"> </w:t>
      </w:r>
      <w:r w:rsidR="00410E94">
        <w:t>Volta para o diretório anterior</w:t>
      </w:r>
    </w:p>
    <w:p w14:paraId="7DE07DAD" w14:textId="77777777" w:rsidR="005F120E" w:rsidRPr="005F120E" w:rsidRDefault="005F120E" w:rsidP="005F120E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Usar o comando cd para entrar no diretório pessoal do usuário.</w:t>
      </w:r>
    </w:p>
    <w:p w14:paraId="284241E5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cd ~   ou    cd</w:t>
      </w:r>
    </w:p>
    <w:p w14:paraId="10E6C556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Anote o resultado abaixo</w:t>
      </w:r>
    </w:p>
    <w:p w14:paraId="60C69F17" w14:textId="014346D9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R:</w:t>
      </w:r>
      <w:r w:rsidR="00410E94" w:rsidRPr="00410E94">
        <w:t xml:space="preserve"> </w:t>
      </w:r>
      <w:r w:rsidR="00410E94">
        <w:t xml:space="preserve">Vai para o diretório pessoal do usuário </w:t>
      </w:r>
      <w:r w:rsidR="00410E94" w:rsidRPr="00410E94">
        <w:rPr>
          <w:rStyle w:val="CdigoHTML"/>
          <w:rFonts w:asciiTheme="minorHAnsi" w:eastAsiaTheme="minorHAnsi" w:hAnsiTheme="minorHAnsi" w:cstheme="minorHAnsi"/>
        </w:rPr>
        <w:t>/home/aluno</w:t>
      </w:r>
    </w:p>
    <w:p w14:paraId="1D9A9A55" w14:textId="77777777" w:rsidR="005F120E" w:rsidRPr="005F120E" w:rsidRDefault="005F120E" w:rsidP="005F120E">
      <w:pPr>
        <w:numPr>
          <w:ilvl w:val="0"/>
          <w:numId w:val="56"/>
        </w:num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Colocar o comando ls ou dir para exibir o conteúdo dos diretórios.</w:t>
      </w:r>
    </w:p>
    <w:p w14:paraId="4F1F82F3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lastRenderedPageBreak/>
        <w:t>ls /mnt ou dir /mnt</w:t>
      </w:r>
    </w:p>
    <w:p w14:paraId="06EF767A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Anotar abaixo a resposta deste comando.</w:t>
      </w:r>
    </w:p>
    <w:p w14:paraId="564E8794" w14:textId="26468E38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  <w:r w:rsidRPr="005F120E">
        <w:rPr>
          <w:rFonts w:ascii="Helvetica" w:hAnsi="Helvetica" w:cs="Helvetica"/>
          <w:spacing w:val="30"/>
          <w:sz w:val="20"/>
          <w:szCs w:val="20"/>
        </w:rPr>
        <w:t>R</w:t>
      </w:r>
      <w:r w:rsidR="00410E94">
        <w:rPr>
          <w:rFonts w:ascii="Helvetica" w:hAnsi="Helvetica" w:cs="Helvetica"/>
          <w:spacing w:val="30"/>
          <w:sz w:val="20"/>
          <w:szCs w:val="20"/>
        </w:rPr>
        <w:t>:</w:t>
      </w:r>
      <w:r w:rsidR="00410E94" w:rsidRPr="00410E94">
        <w:t xml:space="preserve"> </w:t>
      </w:r>
      <w:r w:rsidR="00410E94">
        <w:t xml:space="preserve">Lista o conteúdo do diretório </w:t>
      </w:r>
      <w:r w:rsidR="00410E94" w:rsidRPr="00410E94">
        <w:rPr>
          <w:rStyle w:val="CdigoHTML"/>
          <w:rFonts w:asciiTheme="minorHAnsi" w:eastAsiaTheme="minorHAnsi" w:hAnsiTheme="minorHAnsi" w:cstheme="minorHAnsi"/>
        </w:rPr>
        <w:t>/</w:t>
      </w:r>
      <w:proofErr w:type="spellStart"/>
      <w:r w:rsidR="00410E94" w:rsidRPr="00410E94">
        <w:rPr>
          <w:rStyle w:val="CdigoHTML"/>
          <w:rFonts w:asciiTheme="minorHAnsi" w:eastAsiaTheme="minorHAnsi" w:hAnsiTheme="minorHAnsi" w:cstheme="minorHAnsi"/>
        </w:rPr>
        <w:t>mnt</w:t>
      </w:r>
      <w:proofErr w:type="spellEnd"/>
      <w:r w:rsidR="00410E94">
        <w:t xml:space="preserve"> (pode estar vazio ou conter pontos de montagem)</w:t>
      </w:r>
    </w:p>
    <w:p w14:paraId="1DB42D82" w14:textId="77777777" w:rsidR="005F120E" w:rsidRPr="005F120E" w:rsidRDefault="005F120E" w:rsidP="005F120E">
      <w:pPr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27DEF852" w14:textId="7C9E86E4" w:rsidR="005F120E" w:rsidRPr="005F120E" w:rsidRDefault="005F120E" w:rsidP="005F12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</w:p>
    <w:p w14:paraId="1F9D6082" w14:textId="7C0BB8CE" w:rsidR="00D11CF0" w:rsidRPr="00C05C44" w:rsidRDefault="00C05C44" w:rsidP="00C05C44">
      <w:pPr>
        <w:spacing w:before="0" w:after="0" w:line="240" w:lineRule="auto"/>
        <w:jc w:val="both"/>
        <w:rPr>
          <w:rFonts w:ascii="Helvetica" w:hAnsi="Helvetica" w:cs="Helvetica"/>
          <w:b/>
          <w:bCs/>
          <w:color w:val="C00000"/>
          <w:spacing w:val="30"/>
          <w:szCs w:val="24"/>
        </w:rPr>
      </w:pPr>
      <w:r w:rsidRPr="00C05C44">
        <w:rPr>
          <w:rFonts w:ascii="Helvetica" w:hAnsi="Helvetica" w:cs="Helvetica"/>
          <w:b/>
          <w:bCs/>
          <w:color w:val="C00000"/>
          <w:spacing w:val="30"/>
          <w:szCs w:val="24"/>
        </w:rPr>
        <w:t xml:space="preserve">21) </w:t>
      </w:r>
      <w:r w:rsidR="00D11CF0" w:rsidRPr="00C05C44">
        <w:rPr>
          <w:rFonts w:ascii="Helvetica" w:hAnsi="Helvetica" w:cs="Helvetica"/>
          <w:b/>
          <w:bCs/>
          <w:color w:val="C00000"/>
          <w:spacing w:val="30"/>
          <w:szCs w:val="24"/>
        </w:rPr>
        <w:t>Comandos de Manipulação de Arquivos e Diretórios</w:t>
      </w:r>
    </w:p>
    <w:p w14:paraId="68BDABDF" w14:textId="77777777" w:rsidR="00C05C44" w:rsidRPr="00C05C44" w:rsidRDefault="00C05C44" w:rsidP="00C05C44">
      <w:pPr>
        <w:spacing w:before="0" w:after="0" w:line="240" w:lineRule="auto"/>
        <w:jc w:val="both"/>
        <w:rPr>
          <w:rFonts w:ascii="Helvetica" w:hAnsi="Helvetica" w:cs="Helvetica"/>
          <w:b/>
          <w:bCs/>
          <w:spacing w:val="30"/>
          <w:sz w:val="20"/>
          <w:szCs w:val="20"/>
        </w:rPr>
      </w:pPr>
    </w:p>
    <w:p w14:paraId="738C13A5" w14:textId="1F4FDC81" w:rsidR="00D11CF0" w:rsidRPr="00C05C44" w:rsidRDefault="00D11CF0" w:rsidP="00C05C4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1.Para podermos continuar os exercícios devemos criar em diretório com o nome aluno na raiz</w:t>
      </w:r>
    </w:p>
    <w:p w14:paraId="5FDA9886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#mkdir /aluno</w:t>
      </w:r>
    </w:p>
    <w:p w14:paraId="601A48FC" w14:textId="53AB54BF" w:rsidR="00D11CF0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resultado.</w:t>
      </w:r>
    </w:p>
    <w:p w14:paraId="6EDEFC53" w14:textId="77777777" w:rsidR="00410E94" w:rsidRPr="00C05C44" w:rsidRDefault="00410E94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158E4202" w14:textId="59BCD8C1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</w:t>
      </w:r>
      <w:r w:rsidR="00410E94" w:rsidRPr="00410E94">
        <w:t xml:space="preserve"> </w:t>
      </w:r>
      <w:r w:rsidR="00410E94">
        <w:t xml:space="preserve">Cria o diretório </w:t>
      </w:r>
      <w:r w:rsidR="00410E94" w:rsidRPr="00410E94">
        <w:rPr>
          <w:rStyle w:val="CdigoHTML"/>
          <w:rFonts w:asciiTheme="minorHAnsi" w:eastAsiaTheme="minorHAnsi" w:hAnsiTheme="minorHAnsi" w:cstheme="minorHAnsi"/>
        </w:rPr>
        <w:t>/aluno</w:t>
      </w:r>
    </w:p>
    <w:p w14:paraId="0F80274B" w14:textId="77777777" w:rsidR="00303A92" w:rsidRDefault="00303A92" w:rsidP="00C05C4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0D87018C" w14:textId="5B2AAEC8" w:rsidR="00D11CF0" w:rsidRPr="00C05C44" w:rsidRDefault="00D11CF0" w:rsidP="00C05C4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2.Com o comando touch, você pode criar arquivos vazios por padrão. Criar um arquivo vazio chamado arquivo1 no diretório /aluno.</w:t>
      </w:r>
    </w:p>
    <w:p w14:paraId="0F5321E4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/aluno</w:t>
      </w:r>
    </w:p>
    <w:p w14:paraId="0347ECFE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touch arquivo1 ou</w:t>
      </w:r>
    </w:p>
    <w:p w14:paraId="795B727C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touch /aluno/arquivo1</w:t>
      </w:r>
    </w:p>
    <w:p w14:paraId="4443F151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ls</w:t>
      </w:r>
    </w:p>
    <w:p w14:paraId="7D8D7AFA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Com o comando ls, você pode verificar se o arquivo foi criado.</w:t>
      </w:r>
    </w:p>
    <w:p w14:paraId="37B3BEC2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Criar 3 arquivos vazios chamados arquivo2, arquivo3 e arquivo4 no diretório /aluno.</w:t>
      </w:r>
    </w:p>
    <w:p w14:paraId="05A9EEB9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 xml:space="preserve">touch arquivo2 arquivo3 arquivo4 </w:t>
      </w:r>
    </w:p>
    <w:p w14:paraId="6337E54E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E verificar com o comando ls se os arquivos foram criados.</w:t>
      </w:r>
    </w:p>
    <w:p w14:paraId="7264C0B8" w14:textId="40081173" w:rsidR="00D11CF0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14:paraId="10923296" w14:textId="77777777" w:rsidR="00410E94" w:rsidRPr="00C05C44" w:rsidRDefault="00410E94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2B42FBC9" w14:textId="3AE18D6D" w:rsidR="00303A92" w:rsidRDefault="00D11CF0" w:rsidP="00410E94">
      <w:pPr>
        <w:spacing w:before="0" w:after="0" w:line="240" w:lineRule="auto"/>
        <w:jc w:val="both"/>
        <w:rPr>
          <w:rStyle w:val="CdigoHTML"/>
          <w:rFonts w:asciiTheme="minorHAnsi" w:eastAsiaTheme="minorHAnsi" w:hAnsiTheme="minorHAnsi" w:cstheme="minorHAnsi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</w:t>
      </w:r>
      <w:r w:rsidR="00410E94">
        <w:rPr>
          <w:rFonts w:ascii="Helvetica" w:hAnsi="Helvetica" w:cs="Helvetica"/>
          <w:spacing w:val="30"/>
          <w:sz w:val="20"/>
          <w:szCs w:val="20"/>
        </w:rPr>
        <w:t>:</w:t>
      </w:r>
      <w:r w:rsidR="00410E94" w:rsidRPr="00410E94">
        <w:t xml:space="preserve"> </w:t>
      </w:r>
      <w:r w:rsidR="00410E94">
        <w:t xml:space="preserve">Lista → </w:t>
      </w:r>
      <w:r w:rsidR="00410E94" w:rsidRPr="00410E94">
        <w:rPr>
          <w:rStyle w:val="CdigoHTML"/>
          <w:rFonts w:asciiTheme="minorHAnsi" w:eastAsiaTheme="minorHAnsi" w:hAnsiTheme="minorHAnsi" w:cstheme="minorHAnsi"/>
        </w:rPr>
        <w:t>arquivo1 arquivo2 arquivo3 arquivo4</w:t>
      </w:r>
    </w:p>
    <w:p w14:paraId="79FB5973" w14:textId="77777777" w:rsidR="00410E94" w:rsidRDefault="00410E94" w:rsidP="00410E9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1A863A7D" w14:textId="2CCC0E07" w:rsidR="00D11CF0" w:rsidRPr="00C05C44" w:rsidRDefault="00D11CF0" w:rsidP="00C05C4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3.Digitar o comando rm para remover arquivos. Remover os arquivos criados na etapa anterior.</w:t>
      </w:r>
    </w:p>
    <w:p w14:paraId="2A7E7AE5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 arquivo1</w:t>
      </w:r>
    </w:p>
    <w:p w14:paraId="513D607B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 arquivo2 arquivo3 arquivo4</w:t>
      </w:r>
    </w:p>
    <w:p w14:paraId="3AAB3EDA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ou</w:t>
      </w:r>
    </w:p>
    <w:p w14:paraId="569707D0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 arquivo?</w:t>
      </w:r>
    </w:p>
    <w:p w14:paraId="7B138F80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Após a remoção, verificar com o comando ls para visualizar se os arquivos foram removidos com sucesso.</w:t>
      </w:r>
    </w:p>
    <w:p w14:paraId="387512A4" w14:textId="4D8D933B" w:rsidR="00D11CF0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14:paraId="4B561247" w14:textId="77777777" w:rsidR="00410E94" w:rsidRPr="00C05C44" w:rsidRDefault="00410E94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37B682EC" w14:textId="07002DC3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</w:t>
      </w:r>
      <w:r w:rsidR="00410E94" w:rsidRPr="00410E94">
        <w:t xml:space="preserve"> </w:t>
      </w:r>
      <w:r w:rsidR="00410E94">
        <w:t xml:space="preserve">Após </w:t>
      </w:r>
      <w:proofErr w:type="spellStart"/>
      <w:r w:rsidR="00410E94" w:rsidRPr="00410E94">
        <w:rPr>
          <w:rStyle w:val="CdigoHTML"/>
          <w:rFonts w:asciiTheme="minorHAnsi" w:eastAsiaTheme="minorHAnsi" w:hAnsiTheme="minorHAnsi" w:cstheme="minorHAnsi"/>
        </w:rPr>
        <w:t>ls</w:t>
      </w:r>
      <w:proofErr w:type="spellEnd"/>
      <w:r w:rsidR="00410E94">
        <w:t>, nenhum arquivo listado (diretório vazio).</w:t>
      </w:r>
    </w:p>
    <w:p w14:paraId="771A9EF7" w14:textId="77777777" w:rsidR="00303A92" w:rsidRDefault="00303A92" w:rsidP="00C05C4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6FC95F4A" w14:textId="7EB01D91" w:rsidR="00D11CF0" w:rsidRPr="00C05C44" w:rsidRDefault="00D11CF0" w:rsidP="00C05C4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4..Para criar diretórios, usa o comando mkdir. Criar um diretório chamado teste no caminho /aluno.</w:t>
      </w:r>
    </w:p>
    <w:p w14:paraId="1B5985A2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aluno</w:t>
      </w:r>
    </w:p>
    <w:p w14:paraId="5468531E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teste</w:t>
      </w:r>
    </w:p>
    <w:p w14:paraId="414999BD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ou</w:t>
      </w:r>
    </w:p>
    <w:p w14:paraId="3F9BBA75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/aluno/teste</w:t>
      </w:r>
    </w:p>
    <w:p w14:paraId="544CE954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Criar 3 diretórios chamados teste2, teste3, teste4 no caminho /aluno/teste.</w:t>
      </w:r>
    </w:p>
    <w:p w14:paraId="25A018A7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teste</w:t>
      </w:r>
      <w:r w:rsidRPr="00C05C44">
        <w:rPr>
          <w:rFonts w:ascii="Helvetica" w:hAnsi="Helvetica" w:cs="Helvetica"/>
          <w:spacing w:val="30"/>
          <w:sz w:val="20"/>
          <w:szCs w:val="20"/>
        </w:rPr>
        <w:tab/>
      </w:r>
    </w:p>
    <w:p w14:paraId="09DE900B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teste2 teste3 teste4</w:t>
      </w:r>
    </w:p>
    <w:p w14:paraId="3A48B383" w14:textId="2FB856A7" w:rsidR="00D11CF0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14:paraId="4DE10BC6" w14:textId="77777777" w:rsidR="00410E94" w:rsidRPr="00C05C44" w:rsidRDefault="00410E94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45225F3A" w14:textId="5E7D96D6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</w:t>
      </w:r>
      <w:r w:rsidR="00410E94" w:rsidRPr="00410E94">
        <w:t xml:space="preserve"> </w:t>
      </w:r>
      <w:proofErr w:type="spellStart"/>
      <w:r w:rsidR="00410E94" w:rsidRPr="00410E94">
        <w:rPr>
          <w:rStyle w:val="CdigoHTML"/>
          <w:rFonts w:asciiTheme="minorHAnsi" w:eastAsiaTheme="minorHAnsi" w:hAnsiTheme="minorHAnsi" w:cstheme="minorHAnsi"/>
        </w:rPr>
        <w:t>ls</w:t>
      </w:r>
      <w:proofErr w:type="spellEnd"/>
      <w:r w:rsidR="00410E94" w:rsidRPr="00410E94">
        <w:rPr>
          <w:rFonts w:cstheme="minorHAnsi"/>
        </w:rPr>
        <w:t xml:space="preserve"> mostra </w:t>
      </w:r>
      <w:r w:rsidR="00410E94" w:rsidRPr="00410E94">
        <w:rPr>
          <w:rStyle w:val="CdigoHTML"/>
          <w:rFonts w:asciiTheme="minorHAnsi" w:eastAsiaTheme="minorHAnsi" w:hAnsiTheme="minorHAnsi" w:cstheme="minorHAnsi"/>
        </w:rPr>
        <w:t>teste2 teste3 teste4</w:t>
      </w:r>
      <w:r w:rsidR="00410E94" w:rsidRPr="00410E94">
        <w:rPr>
          <w:rFonts w:cstheme="minorHAnsi"/>
        </w:rPr>
        <w:t xml:space="preserve"> dentro de </w:t>
      </w:r>
      <w:r w:rsidR="00410E94" w:rsidRPr="00410E94">
        <w:rPr>
          <w:rStyle w:val="CdigoHTML"/>
          <w:rFonts w:asciiTheme="minorHAnsi" w:eastAsiaTheme="minorHAnsi" w:hAnsiTheme="minorHAnsi" w:cstheme="minorHAnsi"/>
        </w:rPr>
        <w:t>/aluno/teste</w:t>
      </w:r>
      <w:r w:rsidR="00410E94">
        <w:t>.</w:t>
      </w:r>
    </w:p>
    <w:p w14:paraId="52AC0E22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2DA714EE" w14:textId="0B5725C3" w:rsidR="00D11CF0" w:rsidRPr="00C05C44" w:rsidRDefault="00D11CF0" w:rsidP="00C05C4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lastRenderedPageBreak/>
        <w:t>5.Digitar o comando rmdir para remover os diretórios criados na etapa anterior. No momento encontra-se no diretório corrente /aluno/teste, removeremos os 3 diretórios chamados teste2, teste3 e teste4 criados neste caminho.</w:t>
      </w:r>
    </w:p>
    <w:p w14:paraId="7DDABB7C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rmdir teste2 teste3 teste4</w:t>
      </w:r>
    </w:p>
    <w:p w14:paraId="4B5779C2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 xml:space="preserve">Após a remoção acima, entrar no caminho /aluno e remover o diretório teste. </w:t>
      </w:r>
    </w:p>
    <w:p w14:paraId="75E6EF19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cd ..</w:t>
      </w:r>
    </w:p>
    <w:p w14:paraId="376F9A4D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rmdir teste</w:t>
      </w:r>
    </w:p>
    <w:p w14:paraId="4F7F5E81" w14:textId="1CF2542F" w:rsidR="00D11CF0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resultado.</w:t>
      </w:r>
    </w:p>
    <w:p w14:paraId="17944F71" w14:textId="77777777" w:rsidR="00410E94" w:rsidRPr="00C05C44" w:rsidRDefault="00410E94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51417881" w14:textId="3FBBA694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</w:t>
      </w:r>
      <w:r w:rsidR="00410E94">
        <w:rPr>
          <w:rFonts w:ascii="Helvetica" w:hAnsi="Helvetica" w:cs="Helvetica"/>
          <w:spacing w:val="30"/>
          <w:sz w:val="20"/>
          <w:szCs w:val="20"/>
        </w:rPr>
        <w:t xml:space="preserve">: </w:t>
      </w:r>
      <w:r w:rsidR="00410E94">
        <w:t>Diretórios removidos com sucesso.</w:t>
      </w:r>
    </w:p>
    <w:p w14:paraId="4EC2A774" w14:textId="77777777" w:rsidR="00303A92" w:rsidRDefault="00303A92" w:rsidP="00C05C4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57B8C02F" w14:textId="77F6B675" w:rsidR="00D11CF0" w:rsidRPr="00C05C44" w:rsidRDefault="00D11CF0" w:rsidP="00C05C4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6.Com o comando mv, pode mover ou renomear arquivos ou diretórios. Criar um arquivo chamado teste2017 e um diretório chamado teste2016. Em seguida, renomear o nome do arquivo para arquivo2017 e, mover o diretório teste2016 localizado atualmente no caminho /aluno, para o caminho /tmp.</w:t>
      </w:r>
    </w:p>
    <w:p w14:paraId="65B1A450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touch teste2017</w:t>
      </w:r>
    </w:p>
    <w:p w14:paraId="6AF977B6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mkdir teste2016</w:t>
      </w:r>
    </w:p>
    <w:p w14:paraId="7F727B79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mv teste2017 arquivo2017</w:t>
      </w:r>
    </w:p>
    <w:p w14:paraId="65F7C29F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mv teste2016 /tmp</w:t>
      </w:r>
    </w:p>
    <w:p w14:paraId="6CF23CBA" w14:textId="20101CBD" w:rsidR="00D11CF0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Anote o resultado</w:t>
      </w:r>
    </w:p>
    <w:p w14:paraId="252B441F" w14:textId="77777777" w:rsidR="00410E94" w:rsidRPr="00C05C44" w:rsidRDefault="00410E94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2EA8FBF5" w14:textId="74273B05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</w:t>
      </w:r>
      <w:r w:rsidR="00410E94" w:rsidRPr="00410E94">
        <w:t xml:space="preserve"> </w:t>
      </w:r>
      <w:r w:rsidR="00410E94">
        <w:t>Arquivo renomeado e diretório movido.</w:t>
      </w:r>
    </w:p>
    <w:p w14:paraId="041560FE" w14:textId="77777777" w:rsidR="00303A92" w:rsidRDefault="00303A92" w:rsidP="00C05C4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23D6AACA" w14:textId="56152410" w:rsidR="00D11CF0" w:rsidRPr="00C05C44" w:rsidRDefault="00D11CF0" w:rsidP="00C05C4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 xml:space="preserve">7.Ao digitar o comando cp, este copia um ou vários arquivos. Copiar o arquivo chamado arquivo2017 localizado no diretório /aluno para o diretório </w:t>
      </w:r>
    </w:p>
    <w:p w14:paraId="7D62D77A" w14:textId="77777777" w:rsidR="00D11CF0" w:rsidRPr="00C05C44" w:rsidRDefault="00D11CF0" w:rsidP="00C05C44">
      <w:pPr>
        <w:spacing w:before="0" w:after="0" w:line="240" w:lineRule="auto"/>
        <w:ind w:left="360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/tmp/teste2016.</w:t>
      </w:r>
    </w:p>
    <w:p w14:paraId="53F16A31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cp arquivo2017 /tmp/teste2016</w:t>
      </w:r>
    </w:p>
    <w:p w14:paraId="6F83B1D7" w14:textId="55D3CCF4" w:rsidR="00D11CF0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 resposta do comando na linha abaixo</w:t>
      </w:r>
    </w:p>
    <w:p w14:paraId="396A82BC" w14:textId="77777777" w:rsidR="00410E94" w:rsidRPr="00C05C44" w:rsidRDefault="00410E94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0C4337A9" w14:textId="4F1F3DE3" w:rsidR="00D12DDF" w:rsidRDefault="00D11CF0" w:rsidP="00410E9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</w:t>
      </w:r>
      <w:r w:rsidR="00410E94">
        <w:rPr>
          <w:rFonts w:ascii="Helvetica" w:hAnsi="Helvetica" w:cs="Helvetica"/>
          <w:spacing w:val="30"/>
          <w:sz w:val="20"/>
          <w:szCs w:val="20"/>
        </w:rPr>
        <w:t>:</w:t>
      </w:r>
      <w:r w:rsidR="00410E94" w:rsidRPr="00410E94">
        <w:t xml:space="preserve"> </w:t>
      </w:r>
      <w:r w:rsidR="00410E94">
        <w:t xml:space="preserve">Arquivo copiado com sucesso para </w:t>
      </w:r>
      <w:r w:rsidR="00410E94" w:rsidRPr="00410E94">
        <w:rPr>
          <w:rStyle w:val="CdigoHTML"/>
          <w:rFonts w:asciiTheme="minorHAnsi" w:eastAsiaTheme="minorHAnsi" w:hAnsiTheme="minorHAnsi" w:cstheme="minorHAnsi"/>
        </w:rPr>
        <w:t>/</w:t>
      </w:r>
      <w:proofErr w:type="spellStart"/>
      <w:r w:rsidR="00410E94" w:rsidRPr="00410E94">
        <w:rPr>
          <w:rStyle w:val="CdigoHTML"/>
          <w:rFonts w:asciiTheme="minorHAnsi" w:eastAsiaTheme="minorHAnsi" w:hAnsiTheme="minorHAnsi" w:cstheme="minorHAnsi"/>
        </w:rPr>
        <w:t>tmp</w:t>
      </w:r>
      <w:proofErr w:type="spellEnd"/>
      <w:r w:rsidR="00410E94" w:rsidRPr="00410E94">
        <w:rPr>
          <w:rStyle w:val="CdigoHTML"/>
          <w:rFonts w:asciiTheme="minorHAnsi" w:eastAsiaTheme="minorHAnsi" w:hAnsiTheme="minorHAnsi" w:cstheme="minorHAnsi"/>
        </w:rPr>
        <w:t>/teste2016</w:t>
      </w:r>
      <w:r w:rsidR="00410E94" w:rsidRPr="00410E94">
        <w:rPr>
          <w:rFonts w:cstheme="minorHAnsi"/>
        </w:rPr>
        <w:t>.</w:t>
      </w:r>
    </w:p>
    <w:p w14:paraId="5D94BEF2" w14:textId="77777777" w:rsidR="00410E94" w:rsidRDefault="00410E94" w:rsidP="00410E9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592218AD" w14:textId="309CD925" w:rsidR="00D11CF0" w:rsidRPr="00C05C44" w:rsidRDefault="00D11CF0" w:rsidP="00C05C4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8.Como tudo no linux é um arquivo, existe o comando file para classificar um arquivo. Então vamos verificar que tipo de arquivo é o arquivo /bin/bash e /etc/profile</w:t>
      </w:r>
    </w:p>
    <w:p w14:paraId="0C199684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file /bin/bash    e    file /etc/profile</w:t>
      </w:r>
    </w:p>
    <w:p w14:paraId="4CB00E7C" w14:textId="27BBAFFE" w:rsidR="00D11CF0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 resposta do comando na linha abaixo</w:t>
      </w:r>
    </w:p>
    <w:p w14:paraId="665B643C" w14:textId="77777777" w:rsidR="00410E94" w:rsidRPr="00C05C44" w:rsidRDefault="00410E94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1AE127EF" w14:textId="6B1BAA86" w:rsidR="00D12DDF" w:rsidRDefault="00D11CF0" w:rsidP="00410E9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</w:t>
      </w:r>
      <w:r w:rsidR="00410E94">
        <w:rPr>
          <w:rFonts w:ascii="Helvetica" w:hAnsi="Helvetica" w:cs="Helvetica"/>
          <w:spacing w:val="30"/>
          <w:sz w:val="20"/>
          <w:szCs w:val="20"/>
        </w:rPr>
        <w:t>:</w:t>
      </w:r>
      <w:r w:rsidR="00410E94" w:rsidRPr="00410E94">
        <w:t xml:space="preserve"> </w:t>
      </w:r>
      <w:r w:rsidR="00410E94">
        <w:t>Executável ELF 64-bit</w:t>
      </w:r>
      <w:r w:rsidR="00627B75">
        <w:t xml:space="preserve"> e Script texto do </w:t>
      </w:r>
      <w:proofErr w:type="spellStart"/>
      <w:r w:rsidR="00627B75">
        <w:t>shell</w:t>
      </w:r>
      <w:proofErr w:type="spellEnd"/>
      <w:r w:rsidR="00627B75">
        <w:t>.</w:t>
      </w:r>
    </w:p>
    <w:p w14:paraId="4DF0BE27" w14:textId="77777777" w:rsidR="00410E94" w:rsidRDefault="00410E94" w:rsidP="00410E9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2CE913BA" w14:textId="7F3477B4" w:rsidR="00D11CF0" w:rsidRPr="00C05C44" w:rsidRDefault="00D11CF0" w:rsidP="00C05C44">
      <w:pPr>
        <w:suppressAutoHyphens/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9.Ao digitar o comando wc, conta a quantidade de linhas, palavras e caracteres de um determinado arquivo. Visualizar a quantidade de linhas use a opção -l e para visualizar a quantidade de palavras use a opção -w, para praticar verifique a quantidade de linhas e palavras que possui o arquivo /etc/profile</w:t>
      </w:r>
    </w:p>
    <w:p w14:paraId="04A69A32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wc -l /etc/profile</w:t>
      </w:r>
    </w:p>
    <w:p w14:paraId="0676188E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wc -w /etc/profile</w:t>
      </w:r>
    </w:p>
    <w:p w14:paraId="7B98AF63" w14:textId="5D8CB4B1" w:rsidR="00D11CF0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abaixo a resposta destes comandos.</w:t>
      </w:r>
    </w:p>
    <w:p w14:paraId="79FCCA35" w14:textId="77777777" w:rsidR="00410E94" w:rsidRPr="00C05C44" w:rsidRDefault="00410E94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6C73A7AF" w14:textId="02C33035" w:rsidR="00D12DDF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R:</w:t>
      </w:r>
      <w:r w:rsidR="00627B75" w:rsidRPr="00627B75">
        <w:t xml:space="preserve"> </w:t>
      </w:r>
      <w:r w:rsidR="00627B75">
        <w:t>Exibe número de linhas (</w:t>
      </w:r>
      <w:proofErr w:type="spellStart"/>
      <w:r w:rsidR="00627B75">
        <w:t>ex</w:t>
      </w:r>
      <w:proofErr w:type="spellEnd"/>
      <w:r w:rsidR="00627B75">
        <w:t>: ~30). Exibe número de palavras (</w:t>
      </w:r>
      <w:proofErr w:type="spellStart"/>
      <w:r w:rsidR="00627B75">
        <w:t>ex</w:t>
      </w:r>
      <w:proofErr w:type="spellEnd"/>
      <w:r w:rsidR="00627B75">
        <w:t>: ~150).</w:t>
      </w:r>
    </w:p>
    <w:p w14:paraId="293CA25C" w14:textId="77777777" w:rsidR="00410E94" w:rsidRDefault="00410E94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6A61AFDE" w14:textId="6C5DFB04" w:rsidR="00D11CF0" w:rsidRPr="00C05C44" w:rsidRDefault="00D12DDF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>
        <w:rPr>
          <w:rFonts w:ascii="Helvetica" w:hAnsi="Helvetica" w:cs="Helvetica"/>
          <w:spacing w:val="30"/>
          <w:sz w:val="20"/>
          <w:szCs w:val="20"/>
        </w:rPr>
        <w:t>10.</w:t>
      </w:r>
      <w:r w:rsidR="00D11CF0" w:rsidRPr="00C05C44">
        <w:rPr>
          <w:rFonts w:ascii="Helvetica" w:hAnsi="Helvetica" w:cs="Helvetica"/>
          <w:spacing w:val="30"/>
          <w:sz w:val="20"/>
          <w:szCs w:val="20"/>
        </w:rPr>
        <w:t>O comando ln cria links para arquivos ou diretórios, sendo links simbólicos (ln –s) ou hard links (ln). Criar um hard link dentro do diretório /aluno com o nome de link2017 apontando para o arquivo chamado arquivo2017 localizado no diretório /tmp/teste2016.</w:t>
      </w:r>
    </w:p>
    <w:p w14:paraId="40A4C0D9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ln /tmp/teste2016/arquivo2017 link2017</w:t>
      </w:r>
    </w:p>
    <w:p w14:paraId="0B871F93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Criar um link simbólico dentro do diretório /aluno com o nome teste apontando para o diretório /tmp/teste2016.</w:t>
      </w:r>
    </w:p>
    <w:p w14:paraId="59D2FC9A" w14:textId="77777777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ln -s /tmp/teste2016 teste</w:t>
      </w:r>
    </w:p>
    <w:p w14:paraId="0E31949D" w14:textId="75B85FA3" w:rsidR="00D11CF0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t>Anotar a resposta do comando na linha abaixo</w:t>
      </w:r>
    </w:p>
    <w:p w14:paraId="3D39E3FB" w14:textId="77777777" w:rsidR="00627B75" w:rsidRPr="00C05C44" w:rsidRDefault="00627B75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</w:p>
    <w:p w14:paraId="0205A58D" w14:textId="7155700C" w:rsidR="00D11CF0" w:rsidRPr="00C05C44" w:rsidRDefault="00D11CF0" w:rsidP="00C05C44">
      <w:pPr>
        <w:spacing w:before="0" w:after="0" w:line="240" w:lineRule="auto"/>
        <w:jc w:val="both"/>
        <w:rPr>
          <w:rFonts w:ascii="Helvetica" w:hAnsi="Helvetica" w:cs="Helvetica"/>
          <w:spacing w:val="30"/>
          <w:sz w:val="20"/>
          <w:szCs w:val="20"/>
        </w:rPr>
      </w:pPr>
      <w:r w:rsidRPr="00C05C44">
        <w:rPr>
          <w:rFonts w:ascii="Helvetica" w:hAnsi="Helvetica" w:cs="Helvetica"/>
          <w:spacing w:val="30"/>
          <w:sz w:val="20"/>
          <w:szCs w:val="20"/>
        </w:rPr>
        <w:lastRenderedPageBreak/>
        <w:t>R:</w:t>
      </w:r>
      <w:r w:rsidR="00627B75" w:rsidRPr="00627B75">
        <w:t xml:space="preserve"> </w:t>
      </w:r>
      <w:r w:rsidR="00627B75" w:rsidRPr="00627B75">
        <w:rPr>
          <w:rFonts w:cstheme="minorHAnsi"/>
        </w:rPr>
        <w:t xml:space="preserve">Criado hard link </w:t>
      </w:r>
      <w:r w:rsidR="00627B75" w:rsidRPr="00627B75">
        <w:rPr>
          <w:rStyle w:val="CdigoHTML"/>
          <w:rFonts w:asciiTheme="minorHAnsi" w:eastAsiaTheme="minorHAnsi" w:hAnsiTheme="minorHAnsi" w:cstheme="minorHAnsi"/>
        </w:rPr>
        <w:t>link2017</w:t>
      </w:r>
      <w:r w:rsidR="00627B75" w:rsidRPr="00627B75">
        <w:rPr>
          <w:rFonts w:cstheme="minorHAnsi"/>
        </w:rPr>
        <w:t xml:space="preserve"> e link simbólico </w:t>
      </w:r>
      <w:r w:rsidR="00627B75" w:rsidRPr="00627B75">
        <w:rPr>
          <w:rStyle w:val="CdigoHTML"/>
          <w:rFonts w:asciiTheme="minorHAnsi" w:eastAsiaTheme="minorHAnsi" w:hAnsiTheme="minorHAnsi" w:cstheme="minorHAnsi"/>
        </w:rPr>
        <w:t>teste</w:t>
      </w:r>
      <w:r w:rsidR="00627B75" w:rsidRPr="00627B75">
        <w:rPr>
          <w:rFonts w:cstheme="minorHAnsi"/>
        </w:rPr>
        <w:t>.</w:t>
      </w:r>
    </w:p>
    <w:p w14:paraId="50FA80A2" w14:textId="68069136" w:rsidR="00414A1D" w:rsidRPr="00C05C44" w:rsidRDefault="00414A1D" w:rsidP="00C05C44">
      <w:pPr>
        <w:pStyle w:val="Ttulo2"/>
        <w:shd w:val="clear" w:color="auto" w:fill="FFFFFF"/>
        <w:spacing w:before="0" w:after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</w:p>
    <w:p w14:paraId="4CAF346C" w14:textId="77777777" w:rsidR="00414A1D" w:rsidRPr="00C05C44" w:rsidRDefault="00414A1D" w:rsidP="00C05C44">
      <w:pPr>
        <w:pStyle w:val="Ttulo2"/>
        <w:shd w:val="clear" w:color="auto" w:fill="FFFFFF"/>
        <w:spacing w:before="0" w:after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</w:p>
    <w:p w14:paraId="13C1488E" w14:textId="77777777" w:rsidR="00414A1D" w:rsidRPr="00C05C44" w:rsidRDefault="00414A1D" w:rsidP="00C05C44">
      <w:pPr>
        <w:pStyle w:val="Ttulo2"/>
        <w:shd w:val="clear" w:color="auto" w:fill="FFFFFF"/>
        <w:spacing w:before="0" w:after="0"/>
        <w:jc w:val="both"/>
        <w:rPr>
          <w:rFonts w:ascii="Helvetica" w:hAnsi="Helvetica" w:cs="Helvetica"/>
          <w:color w:val="333333"/>
          <w:spacing w:val="3"/>
          <w:sz w:val="20"/>
          <w:szCs w:val="20"/>
        </w:rPr>
      </w:pPr>
    </w:p>
    <w:p w14:paraId="79B5223E" w14:textId="452E08D0" w:rsidR="00F14167" w:rsidRDefault="00F14167" w:rsidP="00F14167">
      <w:pPr>
        <w:pStyle w:val="Ttulo2"/>
        <w:shd w:val="clear" w:color="auto" w:fill="FFFFFF"/>
        <w:spacing w:before="306" w:after="204"/>
        <w:rPr>
          <w:rFonts w:ascii="Helvetica" w:hAnsi="Helvetica" w:cs="Helvetica"/>
          <w:color w:val="C00000"/>
          <w:spacing w:val="3"/>
          <w:sz w:val="24"/>
          <w:szCs w:val="24"/>
        </w:rPr>
      </w:pPr>
      <w:r w:rsidRPr="00C752E8">
        <w:rPr>
          <w:rFonts w:ascii="Helvetica" w:hAnsi="Helvetica" w:cs="Helvetica"/>
          <w:color w:val="C00000"/>
          <w:spacing w:val="3"/>
          <w:sz w:val="24"/>
          <w:szCs w:val="24"/>
        </w:rPr>
        <w:t>Respostas</w:t>
      </w:r>
      <w:r w:rsidR="00410E94">
        <w:rPr>
          <w:rFonts w:ascii="Helvetica" w:hAnsi="Helvetica" w:cs="Helvetica"/>
          <w:color w:val="C00000"/>
          <w:spacing w:val="3"/>
          <w:sz w:val="24"/>
          <w:szCs w:val="24"/>
        </w:rPr>
        <w:t>:</w:t>
      </w:r>
    </w:p>
    <w:p w14:paraId="1214EE4E" w14:textId="16B6179C" w:rsidR="00410E94" w:rsidRDefault="00410E94" w:rsidP="00410E94">
      <w:r>
        <w:t>1- B                                                8- C                                       16-A</w:t>
      </w:r>
    </w:p>
    <w:p w14:paraId="203DE929" w14:textId="62B4749E" w:rsidR="00410E94" w:rsidRDefault="00410E94" w:rsidP="00410E94">
      <w:r>
        <w:t>2- B                                                9- B                                       17-B</w:t>
      </w:r>
    </w:p>
    <w:p w14:paraId="1121B22A" w14:textId="3FEAAD09" w:rsidR="00410E94" w:rsidRDefault="00410E94" w:rsidP="00410E94">
      <w:r>
        <w:t>3- B                                               10-A                                       18-C</w:t>
      </w:r>
    </w:p>
    <w:p w14:paraId="53405090" w14:textId="6F2FA673" w:rsidR="00410E94" w:rsidRDefault="00410E94" w:rsidP="00410E94">
      <w:r>
        <w:t xml:space="preserve">4- C                                               12-A                                      </w:t>
      </w:r>
    </w:p>
    <w:p w14:paraId="28A06171" w14:textId="121177A0" w:rsidR="00410E94" w:rsidRDefault="00410E94" w:rsidP="00410E94">
      <w:r>
        <w:t>5- A                                               13-B</w:t>
      </w:r>
    </w:p>
    <w:p w14:paraId="0E81D6FE" w14:textId="4326F3B1" w:rsidR="00410E94" w:rsidRDefault="00410E94" w:rsidP="00410E94">
      <w:r>
        <w:t>6- C                                               14-A</w:t>
      </w:r>
    </w:p>
    <w:p w14:paraId="0F9FCF07" w14:textId="485F9A7A" w:rsidR="00410E94" w:rsidRPr="00410E94" w:rsidRDefault="00410E94" w:rsidP="00410E94">
      <w:r>
        <w:t>7- B                                               15-B</w:t>
      </w:r>
    </w:p>
    <w:sectPr w:rsidR="00410E94" w:rsidRPr="00410E94" w:rsidSect="00492D7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4560F" w14:textId="77777777" w:rsidR="003A54F7" w:rsidRDefault="003A54F7" w:rsidP="005A20E2">
      <w:pPr>
        <w:spacing w:after="0"/>
      </w:pPr>
      <w:r>
        <w:separator/>
      </w:r>
    </w:p>
    <w:p w14:paraId="745669B8" w14:textId="77777777" w:rsidR="003A54F7" w:rsidRDefault="003A54F7"/>
    <w:p w14:paraId="3222A3D1" w14:textId="77777777" w:rsidR="003A54F7" w:rsidRDefault="003A54F7" w:rsidP="009B4773"/>
    <w:p w14:paraId="75F35905" w14:textId="77777777" w:rsidR="003A54F7" w:rsidRDefault="003A54F7" w:rsidP="00513832"/>
  </w:endnote>
  <w:endnote w:type="continuationSeparator" w:id="0">
    <w:p w14:paraId="265206FB" w14:textId="77777777" w:rsidR="003A54F7" w:rsidRDefault="003A54F7" w:rsidP="005A20E2">
      <w:pPr>
        <w:spacing w:after="0"/>
      </w:pPr>
      <w:r>
        <w:continuationSeparator/>
      </w:r>
    </w:p>
    <w:p w14:paraId="33E28F12" w14:textId="77777777" w:rsidR="003A54F7" w:rsidRDefault="003A54F7"/>
    <w:p w14:paraId="15976EBF" w14:textId="77777777" w:rsidR="003A54F7" w:rsidRDefault="003A54F7" w:rsidP="009B4773"/>
    <w:p w14:paraId="6D805A9E" w14:textId="77777777" w:rsidR="003A54F7" w:rsidRDefault="003A54F7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260C5" w14:textId="06AE2192" w:rsidR="00B57756" w:rsidRPr="00F8411A" w:rsidRDefault="00E96EF0" w:rsidP="00F8411A">
    <w:pPr>
      <w:pStyle w:val="Rodap"/>
    </w:pPr>
    <w:sdt>
      <w:sdtPr>
        <w:alias w:val="Data do Relatório"/>
        <w:tag w:val=""/>
        <w:id w:val="-1485464670"/>
        <w:placeholder>
          <w:docPart w:val="29ACB04C963846CBA30A1AFA9B768DBE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B85CFB" w:rsidRPr="00F8411A">
          <w:rPr>
            <w:rStyle w:val="TextodoEspaoReservado"/>
            <w:color w:val="595959" w:themeColor="text1" w:themeTint="A6"/>
            <w:lang w:bidi="pt-BR"/>
          </w:rPr>
          <w:t>Data do Relatório</w:t>
        </w:r>
      </w:sdtContent>
    </w:sdt>
    <w:r w:rsidR="00B57756" w:rsidRPr="00F8411A">
      <w:rPr>
        <w:lang w:bidi="pt-BR"/>
      </w:rPr>
      <w:tab/>
    </w:r>
    <w:r w:rsidR="00B57756" w:rsidRPr="00F8411A">
      <w:rPr>
        <w:lang w:bidi="pt-BR"/>
      </w:rPr>
      <w:fldChar w:fldCharType="begin"/>
    </w:r>
    <w:r w:rsidR="00B57756" w:rsidRPr="00F8411A">
      <w:rPr>
        <w:lang w:bidi="pt-BR"/>
      </w:rPr>
      <w:instrText xml:space="preserve"> PAGE   \* MERGEFORMAT </w:instrText>
    </w:r>
    <w:r w:rsidR="00B57756" w:rsidRPr="00F8411A">
      <w:rPr>
        <w:lang w:bidi="pt-BR"/>
      </w:rPr>
      <w:fldChar w:fldCharType="separate"/>
    </w:r>
    <w:r w:rsidR="00FB357E">
      <w:rPr>
        <w:noProof/>
        <w:lang w:bidi="pt-BR"/>
      </w:rPr>
      <w:t>6</w:t>
    </w:r>
    <w:r w:rsidR="00B57756" w:rsidRPr="00F8411A">
      <w:rPr>
        <w:lang w:bidi="pt-B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BB238" w14:textId="235FFFE7" w:rsidR="005854DB" w:rsidRPr="00F8411A" w:rsidRDefault="00E96EF0" w:rsidP="005854DB">
    <w:pPr>
      <w:pStyle w:val="Rodap"/>
    </w:pPr>
    <w:sdt>
      <w:sdtPr>
        <w:alias w:val="Data do Relatório"/>
        <w:tag w:val=""/>
        <w:id w:val="-1095781852"/>
        <w:placeholder>
          <w:docPart w:val="C1DBFBF8809446519825A69E6356C2FC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1C2B11" w:rsidRPr="00B85CFB">
          <w:rPr>
            <w:lang w:bidi="pt-BR"/>
          </w:rPr>
          <w:t>O que fazemos?</w:t>
        </w:r>
      </w:sdtContent>
    </w:sdt>
    <w:r w:rsidR="005854DB" w:rsidRPr="00F8411A">
      <w:rPr>
        <w:lang w:bidi="pt-BR"/>
      </w:rPr>
      <w:tab/>
    </w:r>
    <w:r w:rsidR="005854DB" w:rsidRPr="00F8411A">
      <w:rPr>
        <w:lang w:bidi="pt-BR"/>
      </w:rPr>
      <w:fldChar w:fldCharType="begin"/>
    </w:r>
    <w:r w:rsidR="005854DB" w:rsidRPr="00F8411A">
      <w:rPr>
        <w:lang w:bidi="pt-BR"/>
      </w:rPr>
      <w:instrText xml:space="preserve"> PAGE   \* MERGEFORMAT </w:instrText>
    </w:r>
    <w:r w:rsidR="005854DB" w:rsidRPr="00F8411A">
      <w:rPr>
        <w:lang w:bidi="pt-BR"/>
      </w:rPr>
      <w:fldChar w:fldCharType="separate"/>
    </w:r>
    <w:r w:rsidR="00FB357E">
      <w:rPr>
        <w:noProof/>
        <w:lang w:bidi="pt-BR"/>
      </w:rPr>
      <w:t>1</w:t>
    </w:r>
    <w:r w:rsidR="005854DB" w:rsidRPr="00F8411A">
      <w:rPr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89678" w14:textId="77777777" w:rsidR="003A54F7" w:rsidRDefault="003A54F7" w:rsidP="005A20E2">
      <w:pPr>
        <w:spacing w:after="0"/>
      </w:pPr>
      <w:r>
        <w:separator/>
      </w:r>
    </w:p>
    <w:p w14:paraId="78F15A40" w14:textId="77777777" w:rsidR="003A54F7" w:rsidRDefault="003A54F7"/>
    <w:p w14:paraId="5E202F3A" w14:textId="77777777" w:rsidR="003A54F7" w:rsidRDefault="003A54F7" w:rsidP="009B4773"/>
    <w:p w14:paraId="13C0A628" w14:textId="77777777" w:rsidR="003A54F7" w:rsidRDefault="003A54F7" w:rsidP="00513832"/>
  </w:footnote>
  <w:footnote w:type="continuationSeparator" w:id="0">
    <w:p w14:paraId="4CBE0DCA" w14:textId="77777777" w:rsidR="003A54F7" w:rsidRDefault="003A54F7" w:rsidP="005A20E2">
      <w:pPr>
        <w:spacing w:after="0"/>
      </w:pPr>
      <w:r>
        <w:continuationSeparator/>
      </w:r>
    </w:p>
    <w:p w14:paraId="3223CF75" w14:textId="77777777" w:rsidR="003A54F7" w:rsidRDefault="003A54F7"/>
    <w:p w14:paraId="22DA8383" w14:textId="77777777" w:rsidR="003A54F7" w:rsidRDefault="003A54F7" w:rsidP="009B4773"/>
    <w:p w14:paraId="33F4016C" w14:textId="77777777" w:rsidR="003A54F7" w:rsidRDefault="003A54F7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9D8FE" w14:textId="058D7B94" w:rsidR="005854DB" w:rsidRPr="005854DB" w:rsidRDefault="00E96EF0" w:rsidP="00A67285">
    <w:pPr>
      <w:pStyle w:val="Cabealho"/>
    </w:pPr>
    <w:sdt>
      <w:sdtPr>
        <w:rPr>
          <w:rStyle w:val="nfaseSutil"/>
        </w:rPr>
        <w:alias w:val="Cargo"/>
        <w:tag w:val=""/>
        <w:id w:val="1367024086"/>
        <w:placeholder>
          <w:docPart w:val="888AA2A4EF6A425BAEA82D61BC1A24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>
        <w:rPr>
          <w:rStyle w:val="nfaseSutil"/>
        </w:rPr>
      </w:sdtEndPr>
      <w:sdtContent>
        <w:r w:rsidR="00F14167">
          <w:rPr>
            <w:rStyle w:val="nfaseSutil"/>
          </w:rPr>
          <w:t>Lista de Exercícios de Linux</w:t>
        </w:r>
      </w:sdtContent>
    </w:sdt>
    <w:r w:rsidR="005854DB" w:rsidRPr="00A67285">
      <w:rPr>
        <w:rStyle w:val="nfaseSutil"/>
        <w:lang w:bidi="pt-BR"/>
      </w:rPr>
      <w:br/>
    </w:r>
    <w:sdt>
      <w:sdtPr>
        <w:alias w:val="Subtítulo"/>
        <w:tag w:val=""/>
        <w:id w:val="1852067448"/>
        <w:placeholder>
          <w:docPart w:val="6206535AF8024AC4985B60CF86DA304A"/>
        </w:placeholder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5854DB" w:rsidRPr="005854DB">
          <w:rPr>
            <w:lang w:bidi="pt-BR"/>
          </w:rPr>
          <w:t xml:space="preserve">Lista de Verificação de Inicialização </w:t>
        </w:r>
      </w:sdtContent>
    </w:sdt>
    <w:r w:rsidR="005854DB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7E19E544" wp14:editId="427D4F1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Caixa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F0CDA1">
                          <a:alpha val="5000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82C23C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19E54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" fillcolor="#f0cda1" stroked="f">
              <v:fill opacity="32896f"/>
              <v:textbox inset="20mm,8mm">
                <w:txbxContent>
                  <w:p w14:paraId="6D82C23C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8A5B9" w14:textId="77777777" w:rsidR="005854DB" w:rsidRDefault="005854DB" w:rsidP="00A67285">
    <w:pPr>
      <w:pStyle w:val="Cabealho"/>
      <w:spacing w:after="0"/>
    </w:pPr>
    <w:r>
      <w:rPr>
        <w:noProof/>
        <w:lang w:eastAsia="pt-BR"/>
      </w:rPr>
      <w:drawing>
        <wp:anchor distT="0" distB="0" distL="114300" distR="114300" simplePos="0" relativeHeight="251698176" behindDoc="1" locked="0" layoutInCell="1" allowOverlap="1" wp14:anchorId="5C50536A" wp14:editId="109CE17A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5" name="Imagem 5" descr="As mãos e os documentos de pesso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Commarcadore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254CD7"/>
    <w:multiLevelType w:val="multilevel"/>
    <w:tmpl w:val="138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675B0"/>
    <w:multiLevelType w:val="hybridMultilevel"/>
    <w:tmpl w:val="442A5648"/>
    <w:lvl w:ilvl="0" w:tplc="A4946864">
      <w:start w:val="1"/>
      <w:numFmt w:val="bullet"/>
      <w:pStyle w:val="Marcadordegrfico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B0354"/>
    <w:multiLevelType w:val="hybridMultilevel"/>
    <w:tmpl w:val="0464C5E2"/>
    <w:lvl w:ilvl="0" w:tplc="13A87BB0">
      <w:start w:val="1"/>
      <w:numFmt w:val="bullet"/>
      <w:pStyle w:val="Marcadordegrfico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701E6B"/>
    <w:multiLevelType w:val="multilevel"/>
    <w:tmpl w:val="3AC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B3777F"/>
    <w:multiLevelType w:val="multilevel"/>
    <w:tmpl w:val="4BE4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946CAB"/>
    <w:multiLevelType w:val="multilevel"/>
    <w:tmpl w:val="3788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151A37"/>
    <w:multiLevelType w:val="multilevel"/>
    <w:tmpl w:val="DFFE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9A7759"/>
    <w:multiLevelType w:val="multilevel"/>
    <w:tmpl w:val="D88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857EE"/>
    <w:multiLevelType w:val="multilevel"/>
    <w:tmpl w:val="1310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E6157"/>
    <w:multiLevelType w:val="multilevel"/>
    <w:tmpl w:val="39EE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3E3BEB"/>
    <w:multiLevelType w:val="multilevel"/>
    <w:tmpl w:val="C7E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DE5099"/>
    <w:multiLevelType w:val="multilevel"/>
    <w:tmpl w:val="7CAE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5F2ECC"/>
    <w:multiLevelType w:val="multilevel"/>
    <w:tmpl w:val="208A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4C2D48"/>
    <w:multiLevelType w:val="multilevel"/>
    <w:tmpl w:val="C80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6D30FB"/>
    <w:multiLevelType w:val="multilevel"/>
    <w:tmpl w:val="8B3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55017C"/>
    <w:multiLevelType w:val="multilevel"/>
    <w:tmpl w:val="3B26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277AFC"/>
    <w:multiLevelType w:val="hybridMultilevel"/>
    <w:tmpl w:val="251E707C"/>
    <w:lvl w:ilvl="0" w:tplc="C7BC33B2">
      <w:start w:val="1"/>
      <w:numFmt w:val="bullet"/>
      <w:pStyle w:val="Marcadordegrfico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59585C"/>
    <w:multiLevelType w:val="multilevel"/>
    <w:tmpl w:val="2CD6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2C3F40"/>
    <w:multiLevelType w:val="multilevel"/>
    <w:tmpl w:val="808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0F1ADD"/>
    <w:multiLevelType w:val="multilevel"/>
    <w:tmpl w:val="A01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8D1C95"/>
    <w:multiLevelType w:val="multilevel"/>
    <w:tmpl w:val="5BD6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D718B9"/>
    <w:multiLevelType w:val="multilevel"/>
    <w:tmpl w:val="5DBC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513540"/>
    <w:multiLevelType w:val="multilevel"/>
    <w:tmpl w:val="5DE2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1E540E"/>
    <w:multiLevelType w:val="multilevel"/>
    <w:tmpl w:val="B368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2D48E7"/>
    <w:multiLevelType w:val="multilevel"/>
    <w:tmpl w:val="EDA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9448EF"/>
    <w:multiLevelType w:val="hybridMultilevel"/>
    <w:tmpl w:val="A92A2166"/>
    <w:lvl w:ilvl="0" w:tplc="A4583C36">
      <w:start w:val="1"/>
      <w:numFmt w:val="bullet"/>
      <w:pStyle w:val="Marcadordegrfico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5A3C28"/>
    <w:multiLevelType w:val="multilevel"/>
    <w:tmpl w:val="0598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8D6A62"/>
    <w:multiLevelType w:val="multilevel"/>
    <w:tmpl w:val="FCAC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795CF8"/>
    <w:multiLevelType w:val="multilevel"/>
    <w:tmpl w:val="B24E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A828B9"/>
    <w:multiLevelType w:val="multilevel"/>
    <w:tmpl w:val="1C82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EF2D61"/>
    <w:multiLevelType w:val="multilevel"/>
    <w:tmpl w:val="547E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181701"/>
    <w:multiLevelType w:val="multilevel"/>
    <w:tmpl w:val="806E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31159B"/>
    <w:multiLevelType w:val="multilevel"/>
    <w:tmpl w:val="194E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963F06"/>
    <w:multiLevelType w:val="multilevel"/>
    <w:tmpl w:val="1EF2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AA4C1F"/>
    <w:multiLevelType w:val="multilevel"/>
    <w:tmpl w:val="0CFA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41523F"/>
    <w:multiLevelType w:val="multilevel"/>
    <w:tmpl w:val="DEA6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864479"/>
    <w:multiLevelType w:val="multilevel"/>
    <w:tmpl w:val="256E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A62F1D"/>
    <w:multiLevelType w:val="multilevel"/>
    <w:tmpl w:val="65F6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8C1828"/>
    <w:multiLevelType w:val="multilevel"/>
    <w:tmpl w:val="00E80A2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Numerada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C40A47"/>
    <w:multiLevelType w:val="multilevel"/>
    <w:tmpl w:val="CF7C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201F3C"/>
    <w:multiLevelType w:val="multilevel"/>
    <w:tmpl w:val="FCE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160349"/>
    <w:multiLevelType w:val="multilevel"/>
    <w:tmpl w:val="706A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796A80"/>
    <w:multiLevelType w:val="multilevel"/>
    <w:tmpl w:val="F956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C84493"/>
    <w:multiLevelType w:val="multilevel"/>
    <w:tmpl w:val="FE04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DC11E5"/>
    <w:multiLevelType w:val="multilevel"/>
    <w:tmpl w:val="5286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CE355E"/>
    <w:multiLevelType w:val="multilevel"/>
    <w:tmpl w:val="3C1C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DA0864"/>
    <w:multiLevelType w:val="multilevel"/>
    <w:tmpl w:val="402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E0686A"/>
    <w:multiLevelType w:val="multilevel"/>
    <w:tmpl w:val="0A38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B007C0"/>
    <w:multiLevelType w:val="multilevel"/>
    <w:tmpl w:val="E4CC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057DFF"/>
    <w:multiLevelType w:val="multilevel"/>
    <w:tmpl w:val="DA6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63188F"/>
    <w:multiLevelType w:val="multilevel"/>
    <w:tmpl w:val="A90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C36198"/>
    <w:multiLevelType w:val="multilevel"/>
    <w:tmpl w:val="B504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2B5672"/>
    <w:multiLevelType w:val="multilevel"/>
    <w:tmpl w:val="3ED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28"/>
  </w:num>
  <w:num w:numId="5">
    <w:abstractNumId w:val="3"/>
  </w:num>
  <w:num w:numId="6">
    <w:abstractNumId w:val="41"/>
  </w:num>
  <w:num w:numId="7">
    <w:abstractNumId w:val="0"/>
  </w:num>
  <w:num w:numId="8">
    <w:abstractNumId w:val="12"/>
  </w:num>
  <w:num w:numId="9">
    <w:abstractNumId w:val="36"/>
  </w:num>
  <w:num w:numId="10">
    <w:abstractNumId w:val="18"/>
  </w:num>
  <w:num w:numId="11">
    <w:abstractNumId w:val="13"/>
  </w:num>
  <w:num w:numId="12">
    <w:abstractNumId w:val="39"/>
  </w:num>
  <w:num w:numId="13">
    <w:abstractNumId w:val="47"/>
  </w:num>
  <w:num w:numId="14">
    <w:abstractNumId w:val="44"/>
  </w:num>
  <w:num w:numId="15">
    <w:abstractNumId w:val="51"/>
  </w:num>
  <w:num w:numId="16">
    <w:abstractNumId w:val="34"/>
  </w:num>
  <w:num w:numId="17">
    <w:abstractNumId w:val="15"/>
  </w:num>
  <w:num w:numId="18">
    <w:abstractNumId w:val="32"/>
  </w:num>
  <w:num w:numId="19">
    <w:abstractNumId w:val="11"/>
  </w:num>
  <w:num w:numId="20">
    <w:abstractNumId w:val="23"/>
  </w:num>
  <w:num w:numId="21">
    <w:abstractNumId w:val="49"/>
  </w:num>
  <w:num w:numId="22">
    <w:abstractNumId w:val="24"/>
  </w:num>
  <w:num w:numId="23">
    <w:abstractNumId w:val="16"/>
  </w:num>
  <w:num w:numId="24">
    <w:abstractNumId w:val="42"/>
  </w:num>
  <w:num w:numId="25">
    <w:abstractNumId w:val="31"/>
  </w:num>
  <w:num w:numId="26">
    <w:abstractNumId w:val="8"/>
  </w:num>
  <w:num w:numId="27">
    <w:abstractNumId w:val="27"/>
  </w:num>
  <w:num w:numId="28">
    <w:abstractNumId w:val="53"/>
  </w:num>
  <w:num w:numId="29">
    <w:abstractNumId w:val="33"/>
  </w:num>
  <w:num w:numId="30">
    <w:abstractNumId w:val="37"/>
  </w:num>
  <w:num w:numId="31">
    <w:abstractNumId w:val="48"/>
  </w:num>
  <w:num w:numId="32">
    <w:abstractNumId w:val="55"/>
  </w:num>
  <w:num w:numId="33">
    <w:abstractNumId w:val="40"/>
  </w:num>
  <w:num w:numId="34">
    <w:abstractNumId w:val="14"/>
  </w:num>
  <w:num w:numId="35">
    <w:abstractNumId w:val="38"/>
  </w:num>
  <w:num w:numId="36">
    <w:abstractNumId w:val="35"/>
  </w:num>
  <w:num w:numId="37">
    <w:abstractNumId w:val="22"/>
  </w:num>
  <w:num w:numId="38">
    <w:abstractNumId w:val="9"/>
  </w:num>
  <w:num w:numId="39">
    <w:abstractNumId w:val="26"/>
  </w:num>
  <w:num w:numId="40">
    <w:abstractNumId w:val="43"/>
  </w:num>
  <w:num w:numId="41">
    <w:abstractNumId w:val="17"/>
  </w:num>
  <w:num w:numId="42">
    <w:abstractNumId w:val="6"/>
  </w:num>
  <w:num w:numId="43">
    <w:abstractNumId w:val="10"/>
  </w:num>
  <w:num w:numId="44">
    <w:abstractNumId w:val="54"/>
  </w:num>
  <w:num w:numId="45">
    <w:abstractNumId w:val="50"/>
  </w:num>
  <w:num w:numId="46">
    <w:abstractNumId w:val="46"/>
  </w:num>
  <w:num w:numId="47">
    <w:abstractNumId w:val="30"/>
  </w:num>
  <w:num w:numId="48">
    <w:abstractNumId w:val="7"/>
  </w:num>
  <w:num w:numId="49">
    <w:abstractNumId w:val="52"/>
  </w:num>
  <w:num w:numId="50">
    <w:abstractNumId w:val="20"/>
  </w:num>
  <w:num w:numId="51">
    <w:abstractNumId w:val="45"/>
  </w:num>
  <w:num w:numId="52">
    <w:abstractNumId w:val="21"/>
  </w:num>
  <w:num w:numId="53">
    <w:abstractNumId w:val="2"/>
  </w:num>
  <w:num w:numId="54">
    <w:abstractNumId w:val="29"/>
  </w:num>
  <w:num w:numId="55">
    <w:abstractNumId w:val="25"/>
  </w:num>
  <w:num w:numId="56">
    <w:abstractNumId w:val="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167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4E91"/>
    <w:rsid w:val="000900B6"/>
    <w:rsid w:val="000A649E"/>
    <w:rsid w:val="000A7626"/>
    <w:rsid w:val="000B5DA2"/>
    <w:rsid w:val="000C1C28"/>
    <w:rsid w:val="000C5872"/>
    <w:rsid w:val="000E0979"/>
    <w:rsid w:val="000E1544"/>
    <w:rsid w:val="00111983"/>
    <w:rsid w:val="001155CE"/>
    <w:rsid w:val="001225D9"/>
    <w:rsid w:val="00124370"/>
    <w:rsid w:val="00134BD7"/>
    <w:rsid w:val="00160392"/>
    <w:rsid w:val="001A5429"/>
    <w:rsid w:val="001C2B11"/>
    <w:rsid w:val="001D1C22"/>
    <w:rsid w:val="001E11F1"/>
    <w:rsid w:val="001E1E58"/>
    <w:rsid w:val="00206719"/>
    <w:rsid w:val="00240312"/>
    <w:rsid w:val="00247B17"/>
    <w:rsid w:val="00252E4A"/>
    <w:rsid w:val="002642A8"/>
    <w:rsid w:val="002955AB"/>
    <w:rsid w:val="002A137B"/>
    <w:rsid w:val="00303A92"/>
    <w:rsid w:val="0031130D"/>
    <w:rsid w:val="00314A6F"/>
    <w:rsid w:val="00334394"/>
    <w:rsid w:val="00343280"/>
    <w:rsid w:val="00347AF5"/>
    <w:rsid w:val="00360F98"/>
    <w:rsid w:val="00362478"/>
    <w:rsid w:val="00374421"/>
    <w:rsid w:val="003A1203"/>
    <w:rsid w:val="003A54F7"/>
    <w:rsid w:val="003B5758"/>
    <w:rsid w:val="003D59A7"/>
    <w:rsid w:val="003E78A7"/>
    <w:rsid w:val="003F0714"/>
    <w:rsid w:val="003F13B0"/>
    <w:rsid w:val="003F5F4A"/>
    <w:rsid w:val="00403423"/>
    <w:rsid w:val="00410E94"/>
    <w:rsid w:val="00414A1D"/>
    <w:rsid w:val="004262DD"/>
    <w:rsid w:val="0042646F"/>
    <w:rsid w:val="00435096"/>
    <w:rsid w:val="004411FB"/>
    <w:rsid w:val="00443212"/>
    <w:rsid w:val="00492D7A"/>
    <w:rsid w:val="00493EC0"/>
    <w:rsid w:val="00495909"/>
    <w:rsid w:val="004B5251"/>
    <w:rsid w:val="004C0453"/>
    <w:rsid w:val="004C7B3E"/>
    <w:rsid w:val="00513832"/>
    <w:rsid w:val="00526C37"/>
    <w:rsid w:val="00533047"/>
    <w:rsid w:val="00577B45"/>
    <w:rsid w:val="005854DB"/>
    <w:rsid w:val="005919AF"/>
    <w:rsid w:val="00591DA6"/>
    <w:rsid w:val="005A20E2"/>
    <w:rsid w:val="005B6A1A"/>
    <w:rsid w:val="005D2146"/>
    <w:rsid w:val="005F120E"/>
    <w:rsid w:val="005F6388"/>
    <w:rsid w:val="00627B75"/>
    <w:rsid w:val="006329E1"/>
    <w:rsid w:val="00633E73"/>
    <w:rsid w:val="00655308"/>
    <w:rsid w:val="00664450"/>
    <w:rsid w:val="00685B4E"/>
    <w:rsid w:val="006936EB"/>
    <w:rsid w:val="0069455D"/>
    <w:rsid w:val="006B2383"/>
    <w:rsid w:val="006D0144"/>
    <w:rsid w:val="006E3FC8"/>
    <w:rsid w:val="006F38DB"/>
    <w:rsid w:val="007157EF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415E"/>
    <w:rsid w:val="0083428B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74BF8"/>
    <w:rsid w:val="009A3B33"/>
    <w:rsid w:val="009A45A0"/>
    <w:rsid w:val="009A7AFF"/>
    <w:rsid w:val="009B35B5"/>
    <w:rsid w:val="009B4773"/>
    <w:rsid w:val="009D2556"/>
    <w:rsid w:val="00A00254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B26302"/>
    <w:rsid w:val="00B37B3B"/>
    <w:rsid w:val="00B44C47"/>
    <w:rsid w:val="00B57756"/>
    <w:rsid w:val="00B57F4F"/>
    <w:rsid w:val="00B7636D"/>
    <w:rsid w:val="00B80CF1"/>
    <w:rsid w:val="00B85CFB"/>
    <w:rsid w:val="00BA2A38"/>
    <w:rsid w:val="00BA31C4"/>
    <w:rsid w:val="00BB02E6"/>
    <w:rsid w:val="00BD0C60"/>
    <w:rsid w:val="00C05C44"/>
    <w:rsid w:val="00C17BCF"/>
    <w:rsid w:val="00C3246A"/>
    <w:rsid w:val="00C65564"/>
    <w:rsid w:val="00C752E8"/>
    <w:rsid w:val="00CA61D8"/>
    <w:rsid w:val="00CD1D98"/>
    <w:rsid w:val="00CF1267"/>
    <w:rsid w:val="00D11CF0"/>
    <w:rsid w:val="00D12DDF"/>
    <w:rsid w:val="00D13200"/>
    <w:rsid w:val="00D26769"/>
    <w:rsid w:val="00D27AF8"/>
    <w:rsid w:val="00D6543F"/>
    <w:rsid w:val="00D74E0C"/>
    <w:rsid w:val="00D757E9"/>
    <w:rsid w:val="00D94688"/>
    <w:rsid w:val="00DB5A2E"/>
    <w:rsid w:val="00DC0528"/>
    <w:rsid w:val="00DC1104"/>
    <w:rsid w:val="00DC7466"/>
    <w:rsid w:val="00DC7E1C"/>
    <w:rsid w:val="00DE65A2"/>
    <w:rsid w:val="00DF2DCC"/>
    <w:rsid w:val="00E01D0E"/>
    <w:rsid w:val="00E02A80"/>
    <w:rsid w:val="00E16215"/>
    <w:rsid w:val="00E31650"/>
    <w:rsid w:val="00E35169"/>
    <w:rsid w:val="00E41835"/>
    <w:rsid w:val="00E53724"/>
    <w:rsid w:val="00E552C8"/>
    <w:rsid w:val="00E75006"/>
    <w:rsid w:val="00E84350"/>
    <w:rsid w:val="00E85863"/>
    <w:rsid w:val="00E91AE4"/>
    <w:rsid w:val="00E96EF0"/>
    <w:rsid w:val="00EA431D"/>
    <w:rsid w:val="00EC4BCD"/>
    <w:rsid w:val="00F14167"/>
    <w:rsid w:val="00F217D3"/>
    <w:rsid w:val="00F33F5E"/>
    <w:rsid w:val="00F60840"/>
    <w:rsid w:val="00F75B86"/>
    <w:rsid w:val="00F77933"/>
    <w:rsid w:val="00F8411A"/>
    <w:rsid w:val="00FB357E"/>
    <w:rsid w:val="00FC1405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1141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285"/>
    <w:pPr>
      <w:spacing w:before="120" w:after="120" w:line="288" w:lineRule="auto"/>
    </w:pPr>
    <w:rPr>
      <w:color w:val="595959" w:themeColor="text1" w:themeTint="A6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CabealhoChar">
    <w:name w:val="Cabeçalho Char"/>
    <w:basedOn w:val="Fontepargpadro"/>
    <w:link w:val="Cabealho"/>
    <w:uiPriority w:val="99"/>
    <w:rsid w:val="00A67285"/>
    <w:rPr>
      <w:rFonts w:cstheme="minorHAnsi"/>
      <w:i/>
      <w:color w:val="331D01"/>
      <w:sz w:val="24"/>
    </w:rPr>
  </w:style>
  <w:style w:type="paragraph" w:styleId="Rodap">
    <w:name w:val="footer"/>
    <w:basedOn w:val="Normal"/>
    <w:link w:val="Rodap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RodapChar">
    <w:name w:val="Rodapé Char"/>
    <w:basedOn w:val="Fontepargpadro"/>
    <w:link w:val="Rodap"/>
    <w:uiPriority w:val="99"/>
    <w:rsid w:val="00347AF5"/>
    <w:rPr>
      <w:color w:val="595959" w:themeColor="text1" w:themeTint="A6"/>
      <w:sz w:val="18"/>
    </w:rPr>
  </w:style>
  <w:style w:type="character" w:styleId="TextodoEspaoReservado">
    <w:name w:val="Placeholder Text"/>
    <w:basedOn w:val="Fontepargpadro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tuloChar">
    <w:name w:val="Subtítulo Char"/>
    <w:basedOn w:val="Fontepargpadro"/>
    <w:link w:val="Subttulo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Ttulo1Char">
    <w:name w:val="Título 1 Char"/>
    <w:basedOn w:val="Fontepargpadro"/>
    <w:link w:val="Ttulo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Padro">
    <w:name w:val="Padrã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argrafodaLista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nfaseSutil">
    <w:name w:val="Subtle Emphasis"/>
    <w:uiPriority w:val="19"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nfase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nfaseIntensa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elacomgrade">
    <w:name w:val="Table Grid"/>
    <w:basedOn w:val="Tabela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CabealhodoSumrio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Sumrio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Fontepargpadro"/>
    <w:uiPriority w:val="99"/>
    <w:semiHidden/>
    <w:rsid w:val="001E1E58"/>
    <w:rPr>
      <w:color w:val="000000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Refdecomentrio">
    <w:name w:val="annotation reference"/>
    <w:basedOn w:val="Fontepargpadro"/>
    <w:uiPriority w:val="99"/>
    <w:semiHidden/>
    <w:unhideWhenUsed/>
    <w:rsid w:val="007C136F"/>
    <w:rPr>
      <w:sz w:val="16"/>
      <w:szCs w:val="16"/>
    </w:rPr>
  </w:style>
  <w:style w:type="paragraph" w:styleId="SemEspaamento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Commarcadores">
    <w:name w:val="List Bullet"/>
    <w:basedOn w:val="Normal"/>
    <w:uiPriority w:val="99"/>
    <w:semiHidden/>
    <w:rsid w:val="0003123C"/>
    <w:pPr>
      <w:numPr>
        <w:numId w:val="1"/>
      </w:numPr>
      <w:spacing w:before="0" w:after="200" w:line="276" w:lineRule="auto"/>
      <w:ind w:left="340" w:hanging="340"/>
    </w:pPr>
  </w:style>
  <w:style w:type="paragraph" w:styleId="Numerada">
    <w:name w:val="List Number"/>
    <w:basedOn w:val="Normal"/>
    <w:uiPriority w:val="99"/>
    <w:rsid w:val="00685B4E"/>
    <w:pPr>
      <w:numPr>
        <w:numId w:val="6"/>
      </w:numPr>
      <w:spacing w:before="0" w:line="276" w:lineRule="auto"/>
    </w:pPr>
  </w:style>
  <w:style w:type="character" w:styleId="Forte">
    <w:name w:val="Strong"/>
    <w:basedOn w:val="Fontepargpadro"/>
    <w:uiPriority w:val="22"/>
    <w:semiHidden/>
    <w:qFormat/>
    <w:rsid w:val="00BA31C4"/>
    <w:rPr>
      <w:b/>
      <w:bCs/>
    </w:rPr>
  </w:style>
  <w:style w:type="character" w:customStyle="1" w:styleId="Negrito">
    <w:name w:val="Negrito"/>
    <w:uiPriority w:val="1"/>
    <w:semiHidden/>
    <w:qFormat/>
    <w:rsid w:val="00BA31C4"/>
    <w:rPr>
      <w:b/>
      <w:bCs/>
    </w:rPr>
  </w:style>
  <w:style w:type="paragraph" w:styleId="Commarcadores2">
    <w:name w:val="List Bullet 2"/>
    <w:basedOn w:val="Normal"/>
    <w:uiPriority w:val="99"/>
    <w:semiHidden/>
    <w:rsid w:val="00D27AF8"/>
    <w:pPr>
      <w:numPr>
        <w:numId w:val="7"/>
      </w:numPr>
      <w:spacing w:before="0"/>
    </w:pPr>
  </w:style>
  <w:style w:type="paragraph" w:customStyle="1" w:styleId="Ttulodogrfico1">
    <w:name w:val="Título do gráfico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Ttulodogrfico2">
    <w:name w:val="Título do gráfico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Ttulodogrfico3">
    <w:name w:val="Título do gráfico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Ttulodogrfico4">
    <w:name w:val="Título do gráfico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Marcadordegrfico">
    <w:name w:val="Marcador de gráfico"/>
    <w:basedOn w:val="Normal"/>
    <w:semiHidden/>
    <w:qFormat/>
    <w:rsid w:val="008965F6"/>
    <w:pPr>
      <w:numPr>
        <w:numId w:val="2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2">
    <w:name w:val="Marcador de gráfico 2"/>
    <w:basedOn w:val="Normal"/>
    <w:semiHidden/>
    <w:qFormat/>
    <w:rsid w:val="008965F6"/>
    <w:pPr>
      <w:numPr>
        <w:numId w:val="4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3">
    <w:name w:val="Marcador de gráfico 3"/>
    <w:basedOn w:val="Normal"/>
    <w:semiHidden/>
    <w:qFormat/>
    <w:rsid w:val="008965F6"/>
    <w:pPr>
      <w:numPr>
        <w:numId w:val="3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4">
    <w:name w:val="Marcador de gráfico 4"/>
    <w:basedOn w:val="Normal"/>
    <w:semiHidden/>
    <w:qFormat/>
    <w:rsid w:val="008965F6"/>
    <w:pPr>
      <w:numPr>
        <w:numId w:val="5"/>
      </w:numPr>
      <w:spacing w:before="0" w:after="0" w:line="240" w:lineRule="auto"/>
      <w:ind w:left="284" w:hanging="284"/>
    </w:pPr>
    <w:rPr>
      <w:sz w:val="20"/>
    </w:rPr>
  </w:style>
  <w:style w:type="paragraph" w:customStyle="1" w:styleId="Textodetabelagrande">
    <w:name w:val="Texto de tabela grand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Numerada2">
    <w:name w:val="List Number 2"/>
    <w:basedOn w:val="Normal"/>
    <w:uiPriority w:val="99"/>
    <w:rsid w:val="00685B4E"/>
    <w:pPr>
      <w:numPr>
        <w:ilvl w:val="1"/>
        <w:numId w:val="6"/>
      </w:numPr>
      <w:spacing w:before="0" w:line="271" w:lineRule="auto"/>
    </w:pPr>
  </w:style>
  <w:style w:type="paragraph" w:customStyle="1" w:styleId="Caixadeseleo">
    <w:name w:val="Caixa de seleção"/>
    <w:basedOn w:val="Normal"/>
    <w:qFormat/>
    <w:rsid w:val="00A67285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F14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10E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Lista%20de%20verifica&#231;&#227;o%20de%20inicializa&#231;&#227;o%20de%20neg&#243;cios%20em%20cas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ACB04C963846CBA30A1AFA9B768D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344469-1B22-46F9-83E5-27E51A9C1DC6}"/>
      </w:docPartPr>
      <w:docPartBody>
        <w:p w:rsidR="00243F71" w:rsidRDefault="00717275">
          <w:pPr>
            <w:pStyle w:val="29ACB04C963846CBA30A1AFA9B768DBE"/>
          </w:pPr>
          <w:r w:rsidRPr="00B85CFB">
            <w:rPr>
              <w:lang w:bidi="pt-BR"/>
            </w:rPr>
            <w:t>AGÊNCIA DOMICILIAR</w:t>
          </w:r>
        </w:p>
      </w:docPartBody>
    </w:docPart>
    <w:docPart>
      <w:docPartPr>
        <w:name w:val="88B74F992A2941BBBA2D5779ECD6EB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5CFB0B-4ACF-4B86-A7DB-C4CFF18B4E8A}"/>
      </w:docPartPr>
      <w:docPartBody>
        <w:p w:rsidR="00243F71" w:rsidRDefault="00717275">
          <w:pPr>
            <w:pStyle w:val="88B74F992A2941BBBA2D5779ECD6EB31"/>
          </w:pPr>
          <w:r w:rsidRPr="00B85CFB">
            <w:rPr>
              <w:lang w:bidi="pt-BR"/>
            </w:rPr>
            <w:t>Lista de verificação de inicialização</w:t>
          </w:r>
        </w:p>
      </w:docPartBody>
    </w:docPart>
    <w:docPart>
      <w:docPartPr>
        <w:name w:val="838F662C329C45C39724A07233CF3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F8F428-D87F-4E87-A9D8-D19FD4BD427E}"/>
      </w:docPartPr>
      <w:docPartBody>
        <w:p w:rsidR="00243F71" w:rsidRDefault="00717275">
          <w:pPr>
            <w:pStyle w:val="838F662C329C45C39724A07233CF343F"/>
          </w:pPr>
          <w:r w:rsidRPr="00B85CFB">
            <w:rPr>
              <w:lang w:bidi="pt-BR"/>
            </w:rPr>
            <w:t>Introdução</w:t>
          </w:r>
        </w:p>
      </w:docPartBody>
    </w:docPart>
    <w:docPart>
      <w:docPartPr>
        <w:name w:val="888AA2A4EF6A425BAEA82D61BC1A24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7CDE28-E3BD-42DC-A3DC-13C8D3CCF69D}"/>
      </w:docPartPr>
      <w:docPartBody>
        <w:p w:rsidR="00243F71" w:rsidRDefault="00717275">
          <w:pPr>
            <w:pStyle w:val="888AA2A4EF6A425BAEA82D61BC1A2433"/>
          </w:pPr>
          <w:r w:rsidRPr="00B85CFB">
            <w:rPr>
              <w:lang w:bidi="pt-BR"/>
            </w:rPr>
            <w:t>Realize uma avaliação pessoal para determinar por que você deseja abrir um negócio.</w:t>
          </w:r>
        </w:p>
      </w:docPartBody>
    </w:docPart>
    <w:docPart>
      <w:docPartPr>
        <w:name w:val="6206535AF8024AC4985B60CF86DA30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4579FB-1B44-432F-A28E-249073A89A07}"/>
      </w:docPartPr>
      <w:docPartBody>
        <w:p w:rsidR="00243F71" w:rsidRDefault="00717275">
          <w:pPr>
            <w:pStyle w:val="6206535AF8024AC4985B60CF86DA304A"/>
          </w:pPr>
          <w:r w:rsidRPr="00B85CFB">
            <w:rPr>
              <w:lang w:bidi="pt-BR"/>
            </w:rPr>
            <w:t>Crie um plano comercial:</w:t>
          </w:r>
        </w:p>
      </w:docPartBody>
    </w:docPart>
    <w:docPart>
      <w:docPartPr>
        <w:name w:val="C1DBFBF8809446519825A69E6356C2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20D793-E8AA-41A1-987C-74A72EAD9B14}"/>
      </w:docPartPr>
      <w:docPartBody>
        <w:p w:rsidR="00243F71" w:rsidRDefault="00717275">
          <w:pPr>
            <w:pStyle w:val="C1DBFBF8809446519825A69E6356C2FC"/>
          </w:pPr>
          <w:r w:rsidRPr="00B85CFB">
            <w:rPr>
              <w:lang w:bidi="pt-BR"/>
            </w:rPr>
            <w:t>O que fazemos?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52"/>
    <w:rsid w:val="00095752"/>
    <w:rsid w:val="00243F71"/>
    <w:rsid w:val="006B2A6B"/>
    <w:rsid w:val="0071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9ACB04C963846CBA30A1AFA9B768DBE">
    <w:name w:val="29ACB04C963846CBA30A1AFA9B768DBE"/>
  </w:style>
  <w:style w:type="paragraph" w:customStyle="1" w:styleId="88B74F992A2941BBBA2D5779ECD6EB31">
    <w:name w:val="88B74F992A2941BBBA2D5779ECD6EB31"/>
  </w:style>
  <w:style w:type="paragraph" w:customStyle="1" w:styleId="838F662C329C45C39724A07233CF343F">
    <w:name w:val="838F662C329C45C39724A07233CF343F"/>
  </w:style>
  <w:style w:type="paragraph" w:customStyle="1" w:styleId="888AA2A4EF6A425BAEA82D61BC1A2433">
    <w:name w:val="888AA2A4EF6A425BAEA82D61BC1A2433"/>
  </w:style>
  <w:style w:type="paragraph" w:customStyle="1" w:styleId="6206535AF8024AC4985B60CF86DA304A">
    <w:name w:val="6206535AF8024AC4985B60CF86DA304A"/>
  </w:style>
  <w:style w:type="paragraph" w:customStyle="1" w:styleId="C1DBFBF8809446519825A69E6356C2FC">
    <w:name w:val="C1DBFBF8809446519825A69E6356C2FC"/>
  </w:style>
  <w:style w:type="paragraph" w:customStyle="1" w:styleId="3E35214E83E24EC4928EBCBE5091DC51">
    <w:name w:val="3E35214E83E24EC4928EBCBE5091DC51"/>
  </w:style>
  <w:style w:type="paragraph" w:customStyle="1" w:styleId="E15281AF962A43759D5299C42A018D78">
    <w:name w:val="E15281AF962A43759D5299C42A018D78"/>
  </w:style>
  <w:style w:type="paragraph" w:customStyle="1" w:styleId="E4DF106726214D3DA78A415900AAC670">
    <w:name w:val="E4DF106726214D3DA78A415900AAC670"/>
  </w:style>
  <w:style w:type="paragraph" w:customStyle="1" w:styleId="4196F280B506428EB906247F3035E611">
    <w:name w:val="4196F280B506428EB906247F3035E611"/>
  </w:style>
  <w:style w:type="paragraph" w:customStyle="1" w:styleId="CB708DBF6C3C4B5B83B4DCD742826593">
    <w:name w:val="CB708DBF6C3C4B5B83B4DCD742826593"/>
  </w:style>
  <w:style w:type="paragraph" w:customStyle="1" w:styleId="1001FA150C1B4935AAFECB3DCFD21C9C">
    <w:name w:val="1001FA150C1B4935AAFECB3DCFD21C9C"/>
  </w:style>
  <w:style w:type="paragraph" w:customStyle="1" w:styleId="422BCB5BCAAC4D21997A84ED3CC1E79C">
    <w:name w:val="422BCB5BCAAC4D21997A84ED3CC1E79C"/>
  </w:style>
  <w:style w:type="paragraph" w:customStyle="1" w:styleId="668D1184F9494B149E243E908024EA39">
    <w:name w:val="668D1184F9494B149E243E908024EA39"/>
  </w:style>
  <w:style w:type="paragraph" w:customStyle="1" w:styleId="2AD0DBC5AAD24FAAAB6392293711791C">
    <w:name w:val="2AD0DBC5AAD24FAAAB6392293711791C"/>
  </w:style>
  <w:style w:type="paragraph" w:customStyle="1" w:styleId="093DE38D048F4F8180162CC7F8E135B6">
    <w:name w:val="093DE38D048F4F8180162CC7F8E135B6"/>
  </w:style>
  <w:style w:type="paragraph" w:customStyle="1" w:styleId="E0E18033932A4040AF89C3EA1282C995">
    <w:name w:val="E0E18033932A4040AF89C3EA1282C995"/>
  </w:style>
  <w:style w:type="paragraph" w:customStyle="1" w:styleId="294D975257304C8CB70ECC65540128A4">
    <w:name w:val="294D975257304C8CB70ECC65540128A4"/>
  </w:style>
  <w:style w:type="paragraph" w:customStyle="1" w:styleId="AA874AA1B72F4D05ABA6CBDF0B3DDABA">
    <w:name w:val="AA874AA1B72F4D05ABA6CBDF0B3DDABA"/>
  </w:style>
  <w:style w:type="paragraph" w:customStyle="1" w:styleId="FACFEDD844C240F3B4EDC30FFCA6B676">
    <w:name w:val="FACFEDD844C240F3B4EDC30FFCA6B676"/>
  </w:style>
  <w:style w:type="paragraph" w:customStyle="1" w:styleId="868BE1B608754A8095F964D150D0140B">
    <w:name w:val="868BE1B608754A8095F964D150D0140B"/>
  </w:style>
  <w:style w:type="paragraph" w:customStyle="1" w:styleId="36303181F9D848E0BB460391CAF6CE9A">
    <w:name w:val="36303181F9D848E0BB460391CAF6CE9A"/>
  </w:style>
  <w:style w:type="paragraph" w:customStyle="1" w:styleId="481C34F3C76F4B18A8DC0F1B7B99DACE">
    <w:name w:val="481C34F3C76F4B18A8DC0F1B7B99DACE"/>
  </w:style>
  <w:style w:type="paragraph" w:customStyle="1" w:styleId="91A1B2D31BE4405197534E4642A32DF2">
    <w:name w:val="91A1B2D31BE4405197534E4642A32DF2"/>
  </w:style>
  <w:style w:type="paragraph" w:customStyle="1" w:styleId="9E1CAE21C18D406989D99BCE2057D3F1">
    <w:name w:val="9E1CAE21C18D406989D99BCE2057D3F1"/>
  </w:style>
  <w:style w:type="paragraph" w:customStyle="1" w:styleId="3E1E695119A641799E7466B6ED8B1050">
    <w:name w:val="3E1E695119A641799E7466B6ED8B1050"/>
  </w:style>
  <w:style w:type="paragraph" w:customStyle="1" w:styleId="3B0549C799D042719F63EB89DD48FD01">
    <w:name w:val="3B0549C799D042719F63EB89DD48FD01"/>
  </w:style>
  <w:style w:type="paragraph" w:customStyle="1" w:styleId="EDAFCDADBE8E47759DC51EBB85562F69">
    <w:name w:val="EDAFCDADBE8E47759DC51EBB85562F69"/>
  </w:style>
  <w:style w:type="paragraph" w:customStyle="1" w:styleId="C390ACDEDA094A1A92F444159B3CEF57">
    <w:name w:val="C390ACDEDA094A1A92F444159B3CEF57"/>
  </w:style>
  <w:style w:type="paragraph" w:customStyle="1" w:styleId="E6D6F471094C457BBC58A47E42C10018">
    <w:name w:val="E6D6F471094C457BBC58A47E42C10018"/>
  </w:style>
  <w:style w:type="paragraph" w:customStyle="1" w:styleId="7D0C6528389644C5B99B55F4FB38EFE7">
    <w:name w:val="7D0C6528389644C5B99B55F4FB38EFE7"/>
  </w:style>
  <w:style w:type="paragraph" w:customStyle="1" w:styleId="5B707BEBA98E49CE8184CA5C4415ABCD">
    <w:name w:val="5B707BEBA98E49CE8184CA5C4415ABCD"/>
  </w:style>
  <w:style w:type="paragraph" w:customStyle="1" w:styleId="65143C5E6B9A44499A9C81A8034FB462">
    <w:name w:val="65143C5E6B9A44499A9C81A8034FB462"/>
  </w:style>
  <w:style w:type="paragraph" w:customStyle="1" w:styleId="9BD2B6755ADA417D866AEDFCE799E115">
    <w:name w:val="9BD2B6755ADA417D866AEDFCE799E115"/>
  </w:style>
  <w:style w:type="paragraph" w:customStyle="1" w:styleId="1B98BB9A7BE440BA893AE01DC3B647B2">
    <w:name w:val="1B98BB9A7BE440BA893AE01DC3B647B2"/>
  </w:style>
  <w:style w:type="paragraph" w:customStyle="1" w:styleId="B4F747B22C9C411E938820D9F1952406">
    <w:name w:val="B4F747B22C9C411E938820D9F1952406"/>
  </w:style>
  <w:style w:type="paragraph" w:customStyle="1" w:styleId="E9AA0C18750644498FEBBE46089D2D73">
    <w:name w:val="E9AA0C18750644498FEBBE46089D2D73"/>
  </w:style>
  <w:style w:type="paragraph" w:customStyle="1" w:styleId="7643D61C37914619BA9492226DC3A530">
    <w:name w:val="7643D61C37914619BA9492226DC3A530"/>
  </w:style>
  <w:style w:type="paragraph" w:customStyle="1" w:styleId="673CA9EA11464B6E9CD1EE29BD14F97D">
    <w:name w:val="673CA9EA11464B6E9CD1EE29BD14F97D"/>
  </w:style>
  <w:style w:type="paragraph" w:customStyle="1" w:styleId="F32D47FDF34E46559270D1A6CFF1E637">
    <w:name w:val="F32D47FDF34E46559270D1A6CFF1E637"/>
  </w:style>
  <w:style w:type="paragraph" w:customStyle="1" w:styleId="0E032D84A0934FE5B8B22501A214CD22">
    <w:name w:val="0E032D84A0934FE5B8B22501A214CD22"/>
  </w:style>
  <w:style w:type="paragraph" w:customStyle="1" w:styleId="0951535E38E842A8B8D32AB69CF77AB7">
    <w:name w:val="0951535E38E842A8B8D32AB69CF77AB7"/>
  </w:style>
  <w:style w:type="paragraph" w:customStyle="1" w:styleId="9F7B9565984F4D24833037B32C982B8C">
    <w:name w:val="9F7B9565984F4D24833037B32C982B8C"/>
  </w:style>
  <w:style w:type="paragraph" w:customStyle="1" w:styleId="D6DC13226DF242DC8433AD0319876516">
    <w:name w:val="D6DC13226DF242DC8433AD0319876516"/>
  </w:style>
  <w:style w:type="paragraph" w:customStyle="1" w:styleId="12E4E9923FB843968889715731856C0E">
    <w:name w:val="12E4E9923FB843968889715731856C0E"/>
  </w:style>
  <w:style w:type="paragraph" w:customStyle="1" w:styleId="27E8074D600046F5AE5DDC48265120D2">
    <w:name w:val="27E8074D600046F5AE5DDC48265120D2"/>
  </w:style>
  <w:style w:type="paragraph" w:customStyle="1" w:styleId="FBF86032817D4511AA717C4CB9859F5C">
    <w:name w:val="FBF86032817D4511AA717C4CB9859F5C"/>
  </w:style>
  <w:style w:type="paragraph" w:customStyle="1" w:styleId="86C3F59369624547B38177EEF7A26686">
    <w:name w:val="86C3F59369624547B38177EEF7A26686"/>
  </w:style>
  <w:style w:type="paragraph" w:customStyle="1" w:styleId="5CFC6BB9DFD14688BD032A401D74B706">
    <w:name w:val="5CFC6BB9DFD14688BD032A401D74B706"/>
  </w:style>
  <w:style w:type="paragraph" w:customStyle="1" w:styleId="77681B3E773344F084D75286DC076934">
    <w:name w:val="77681B3E773344F084D75286DC076934"/>
  </w:style>
  <w:style w:type="paragraph" w:customStyle="1" w:styleId="7C95839844B84AE7B4000E7A6413155D">
    <w:name w:val="7C95839844B84AE7B4000E7A6413155D"/>
  </w:style>
  <w:style w:type="paragraph" w:customStyle="1" w:styleId="0D89FBFF2B4F4B9A90F7B44DCB00ACC8">
    <w:name w:val="0D89FBFF2B4F4B9A90F7B44DCB00ACC8"/>
  </w:style>
  <w:style w:type="paragraph" w:customStyle="1" w:styleId="F7AFA6684ABE4FA1BD9E8D36F6E328B5">
    <w:name w:val="F7AFA6684ABE4FA1BD9E8D36F6E328B5"/>
  </w:style>
  <w:style w:type="paragraph" w:customStyle="1" w:styleId="9A6C5A3D6ED94AF4B35BCB7D190F5F60">
    <w:name w:val="9A6C5A3D6ED94AF4B35BCB7D190F5F60"/>
  </w:style>
  <w:style w:type="paragraph" w:customStyle="1" w:styleId="28C0AF49E1654AEBA5C42DBCEF874C29">
    <w:name w:val="28C0AF49E1654AEBA5C42DBCEF874C29"/>
  </w:style>
  <w:style w:type="paragraph" w:customStyle="1" w:styleId="914347C8B00D42E6AEF056A7B6B759BA">
    <w:name w:val="914347C8B00D42E6AEF056A7B6B759BA"/>
  </w:style>
  <w:style w:type="paragraph" w:customStyle="1" w:styleId="7D5090B20D6A46C0979D204CCB103D22">
    <w:name w:val="7D5090B20D6A46C0979D204CCB103D22"/>
  </w:style>
  <w:style w:type="paragraph" w:customStyle="1" w:styleId="EB004B65AFE5489E8B12EEEAA2CA4A0F">
    <w:name w:val="EB004B65AFE5489E8B12EEEAA2CA4A0F"/>
  </w:style>
  <w:style w:type="paragraph" w:customStyle="1" w:styleId="C8F774CAD8404781930C0892CF818F90">
    <w:name w:val="C8F774CAD8404781930C0892CF818F90"/>
  </w:style>
  <w:style w:type="paragraph" w:customStyle="1" w:styleId="670DBD34146D46CAAAD37161DEC66F37">
    <w:name w:val="670DBD34146D46CAAAD37161DEC66F37"/>
  </w:style>
  <w:style w:type="paragraph" w:customStyle="1" w:styleId="288D7CD36CB84C1A9B3BFBB0B055603C">
    <w:name w:val="288D7CD36CB84C1A9B3BFBB0B055603C"/>
  </w:style>
  <w:style w:type="paragraph" w:customStyle="1" w:styleId="E756088DF913420DBF24EA00A501F3FB">
    <w:name w:val="E756088DF913420DBF24EA00A501F3FB"/>
  </w:style>
  <w:style w:type="paragraph" w:customStyle="1" w:styleId="1338CC2FA1DC4076A160478A3A3C1133">
    <w:name w:val="1338CC2FA1DC4076A160478A3A3C1133"/>
  </w:style>
  <w:style w:type="paragraph" w:customStyle="1" w:styleId="CE81B5C93E7C468B84D74069356B43FE">
    <w:name w:val="CE81B5C93E7C468B84D74069356B43FE"/>
  </w:style>
  <w:style w:type="paragraph" w:customStyle="1" w:styleId="D3261022524B4197AA20D315BBED0E23">
    <w:name w:val="D3261022524B4197AA20D315BBED0E23"/>
  </w:style>
  <w:style w:type="paragraph" w:customStyle="1" w:styleId="647187F790544B5D9F369D34F825891C">
    <w:name w:val="647187F790544B5D9F369D34F825891C"/>
  </w:style>
  <w:style w:type="paragraph" w:customStyle="1" w:styleId="CD1E02861BE844B1A7C78F8C8943C3C2">
    <w:name w:val="CD1E02861BE844B1A7C78F8C8943C3C2"/>
  </w:style>
  <w:style w:type="paragraph" w:customStyle="1" w:styleId="195771B4A7A74C578D3B6ECC3EEC6E2A">
    <w:name w:val="195771B4A7A74C578D3B6ECC3EEC6E2A"/>
  </w:style>
  <w:style w:type="paragraph" w:customStyle="1" w:styleId="9E1DCF5325A849A5A2CFB465F5FDF341">
    <w:name w:val="9E1DCF5325A849A5A2CFB465F5FDF341"/>
  </w:style>
  <w:style w:type="paragraph" w:customStyle="1" w:styleId="2F70DFF8F1C84A9DB31F63B2801F8404">
    <w:name w:val="2F70DFF8F1C84A9DB31F63B2801F8404"/>
  </w:style>
  <w:style w:type="paragraph" w:customStyle="1" w:styleId="36A1823D71B248B0AEED1EC1AD220483">
    <w:name w:val="36A1823D71B248B0AEED1EC1AD220483"/>
  </w:style>
  <w:style w:type="paragraph" w:customStyle="1" w:styleId="E06817F7674A412B9F91F0AEF1CE523E">
    <w:name w:val="E06817F7674A412B9F91F0AEF1CE523E"/>
  </w:style>
  <w:style w:type="paragraph" w:customStyle="1" w:styleId="7543C5843BA447FC80DE9ADF58782C7A">
    <w:name w:val="7543C5843BA447FC80DE9ADF58782C7A"/>
  </w:style>
  <w:style w:type="paragraph" w:customStyle="1" w:styleId="5560F5A1D2B74757840296BE1C00E6C9">
    <w:name w:val="5560F5A1D2B74757840296BE1C00E6C9"/>
  </w:style>
  <w:style w:type="paragraph" w:customStyle="1" w:styleId="A53C79C1EB004E8F9D5ADCDB5ABE9D1E">
    <w:name w:val="A53C79C1EB004E8F9D5ADCDB5ABE9D1E"/>
  </w:style>
  <w:style w:type="paragraph" w:customStyle="1" w:styleId="8684734628ED4CE1B24230225953BC20">
    <w:name w:val="8684734628ED4CE1B24230225953BC20"/>
  </w:style>
  <w:style w:type="paragraph" w:customStyle="1" w:styleId="1AFFEF4203ED48CC8FCDFAC9E78D915B">
    <w:name w:val="1AFFEF4203ED48CC8FCDFAC9E78D915B"/>
  </w:style>
  <w:style w:type="paragraph" w:customStyle="1" w:styleId="C9715FC8536B4D12B07B8BC17485FE7E">
    <w:name w:val="C9715FC8536B4D12B07B8BC17485FE7E"/>
  </w:style>
  <w:style w:type="paragraph" w:customStyle="1" w:styleId="B48D43B0511945F980A5A70D9EC268BB">
    <w:name w:val="B48D43B0511945F980A5A70D9EC268BB"/>
  </w:style>
  <w:style w:type="paragraph" w:customStyle="1" w:styleId="6C31750468B24F23981A77FBF6EF15C6">
    <w:name w:val="6C31750468B24F23981A77FBF6EF15C6"/>
  </w:style>
  <w:style w:type="paragraph" w:customStyle="1" w:styleId="784EEA7442C74724B1A24804D6D11D5E">
    <w:name w:val="784EEA7442C74724B1A24804D6D11D5E"/>
  </w:style>
  <w:style w:type="paragraph" w:customStyle="1" w:styleId="8A7B2F94F4A54DFF89B3F3D5463B42AB">
    <w:name w:val="8A7B2F94F4A54DFF89B3F3D5463B42AB"/>
  </w:style>
  <w:style w:type="paragraph" w:customStyle="1" w:styleId="4B7BF6ED6A574C4E85C78A942919DF91">
    <w:name w:val="4B7BF6ED6A574C4E85C78A942919DF91"/>
  </w:style>
  <w:style w:type="paragraph" w:customStyle="1" w:styleId="CA0ADC7B18984031A34B9AE27FDBB11D">
    <w:name w:val="CA0ADC7B18984031A34B9AE27FDBB11D"/>
  </w:style>
  <w:style w:type="paragraph" w:customStyle="1" w:styleId="FDC37C425766437FABD4AD64C66E0FF0">
    <w:name w:val="FDC37C425766437FABD4AD64C66E0FF0"/>
  </w:style>
  <w:style w:type="paragraph" w:customStyle="1" w:styleId="2EC51720C6B048169D49854E878EBF6A">
    <w:name w:val="2EC51720C6B048169D49854E878EBF6A"/>
  </w:style>
  <w:style w:type="paragraph" w:customStyle="1" w:styleId="E5B50141DF8B40C38E26B37946E5B97B">
    <w:name w:val="E5B50141DF8B40C38E26B37946E5B97B"/>
  </w:style>
  <w:style w:type="paragraph" w:customStyle="1" w:styleId="D9D3C9EB92B246EA9324EF2ECF659F11">
    <w:name w:val="D9D3C9EB92B246EA9324EF2ECF659F11"/>
  </w:style>
  <w:style w:type="paragraph" w:customStyle="1" w:styleId="BC33D743E94D45A5AD5023E43D9178A0">
    <w:name w:val="BC33D743E94D45A5AD5023E43D9178A0"/>
  </w:style>
  <w:style w:type="paragraph" w:customStyle="1" w:styleId="51BDAD10AC50417CA828BB2F25387952">
    <w:name w:val="51BDAD10AC50417CA828BB2F253879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D665E-9F2B-4523-84BE-A4382ED5311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7E37A00-9097-4418-AAC3-EE764BD19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3BC185-8E20-4ACF-97AA-9CAB70B391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ABC9B8-CBDC-4CB8-8242-EFFE184F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verificação de inicialização de negócios em casa</Template>
  <TotalTime>0</TotalTime>
  <Pages>7</Pages>
  <Words>1499</Words>
  <Characters>8096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de Exercícios de Linux</vt:lpstr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de Linux</dc:title>
  <dc:subject/>
  <dc:creator/>
  <cp:keywords/>
  <dc:description/>
  <cp:lastModifiedBy/>
  <cp:revision>1</cp:revision>
  <dcterms:created xsi:type="dcterms:W3CDTF">2025-08-20T17:24:00Z</dcterms:created>
  <dcterms:modified xsi:type="dcterms:W3CDTF">2025-08-29T05:21:00Z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